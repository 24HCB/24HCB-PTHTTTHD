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9239B" w14:textId="77777777" w:rsidR="003548A8" w:rsidRPr="002F3E59" w:rsidRDefault="003548A8" w:rsidP="003548A8">
      <w:pPr>
        <w:rPr>
          <w:lang w:val="en-US"/>
        </w:rPr>
      </w:pPr>
    </w:p>
    <w:p w14:paraId="6377C141" w14:textId="77777777" w:rsidR="00301562" w:rsidRPr="002F3E59" w:rsidRDefault="00301562" w:rsidP="003548A8">
      <w:pPr>
        <w:rPr>
          <w:lang w:val="en-US"/>
        </w:rPr>
      </w:pPr>
    </w:p>
    <w:p w14:paraId="043DD38D" w14:textId="77777777" w:rsidR="00301562" w:rsidRPr="002F3E59" w:rsidRDefault="00301562" w:rsidP="003548A8">
      <w:pPr>
        <w:rPr>
          <w:lang w:val="en-US"/>
        </w:rPr>
      </w:pPr>
    </w:p>
    <w:p w14:paraId="52E98224" w14:textId="77777777" w:rsidR="00301562" w:rsidRPr="002F3E59" w:rsidRDefault="00301562" w:rsidP="003548A8">
      <w:pPr>
        <w:rPr>
          <w:lang w:val="en-US"/>
        </w:rPr>
      </w:pPr>
    </w:p>
    <w:p w14:paraId="63328893" w14:textId="77777777" w:rsidR="00301562" w:rsidRPr="002F3E59" w:rsidRDefault="00301562" w:rsidP="003548A8">
      <w:pPr>
        <w:rPr>
          <w:lang w:val="en-US"/>
        </w:rPr>
      </w:pPr>
    </w:p>
    <w:p w14:paraId="24AE6604" w14:textId="77777777" w:rsidR="00301562" w:rsidRPr="002F3E59" w:rsidRDefault="00301562" w:rsidP="003548A8">
      <w:pPr>
        <w:rPr>
          <w:lang w:val="en-US"/>
        </w:rPr>
      </w:pPr>
    </w:p>
    <w:p w14:paraId="518C6F89" w14:textId="77777777" w:rsidR="00301562" w:rsidRPr="002F3E59" w:rsidRDefault="00301562" w:rsidP="003548A8">
      <w:pPr>
        <w:rPr>
          <w:lang w:val="en-US"/>
        </w:rPr>
      </w:pPr>
    </w:p>
    <w:p w14:paraId="139FAA92" w14:textId="77777777" w:rsidR="003548A8" w:rsidRPr="002F3E59" w:rsidRDefault="003548A8" w:rsidP="003548A8">
      <w:pPr>
        <w:rPr>
          <w:lang w:val="en-US"/>
        </w:rPr>
      </w:pPr>
    </w:p>
    <w:p w14:paraId="6F5F67AC" w14:textId="77777777" w:rsidR="00D234F3" w:rsidRPr="002F3E59" w:rsidRDefault="005943C9" w:rsidP="005943C9">
      <w:pPr>
        <w:pStyle w:val="Title"/>
        <w:wordWrap w:val="0"/>
        <w:jc w:val="right"/>
        <w:rPr>
          <w:rFonts w:ascii="Times New Roman" w:hAnsi="Times New Roman"/>
          <w:color w:val="000000" w:themeColor="text1"/>
          <w:lang w:val="en-US" w:eastAsia="ja-JP"/>
        </w:rPr>
      </w:pPr>
      <w:r w:rsidRPr="002F3E59">
        <w:rPr>
          <w:rFonts w:ascii="Times New Roman" w:hAnsi="Times New Roman"/>
          <w:color w:val="000000" w:themeColor="text1"/>
          <w:lang w:val="en-US" w:eastAsia="ja-JP"/>
        </w:rPr>
        <w:t>Mô tả</w:t>
      </w:r>
      <w:r w:rsidR="00B063B7">
        <w:rPr>
          <w:rFonts w:ascii="Times New Roman" w:hAnsi="Times New Roman"/>
          <w:color w:val="000000" w:themeColor="text1"/>
          <w:lang w:val="en-US" w:eastAsia="ja-JP"/>
        </w:rPr>
        <w:t xml:space="preserve"> Classdiagram</w:t>
      </w:r>
      <w:r w:rsidRPr="002F3E59">
        <w:rPr>
          <w:rFonts w:ascii="Times New Roman" w:hAnsi="Times New Roman"/>
          <w:color w:val="000000" w:themeColor="text1"/>
          <w:lang w:val="en-US" w:eastAsia="ja-JP"/>
        </w:rPr>
        <w:t xml:space="preserve"> DrinkMilk</w:t>
      </w:r>
      <w:bookmarkStart w:id="0" w:name="_GoBack"/>
      <w:bookmarkEnd w:id="0"/>
    </w:p>
    <w:p w14:paraId="3A191A03" w14:textId="77777777" w:rsidR="007A1DE8" w:rsidRPr="002F3E59" w:rsidRDefault="007A1DE8" w:rsidP="007A1DE8">
      <w:pPr>
        <w:rPr>
          <w:color w:val="000000" w:themeColor="text1"/>
          <w:lang w:val="en-US"/>
        </w:rPr>
      </w:pPr>
    </w:p>
    <w:p w14:paraId="7007A78C" w14:textId="7BB8E9DC" w:rsidR="007A1DE8" w:rsidRPr="002F3E59" w:rsidRDefault="007A1DE8" w:rsidP="007A1DE8">
      <w:pPr>
        <w:jc w:val="right"/>
        <w:rPr>
          <w:color w:val="000000" w:themeColor="text1"/>
          <w:sz w:val="34"/>
          <w:szCs w:val="30"/>
          <w:lang w:val="en-US"/>
        </w:rPr>
      </w:pPr>
      <w:r w:rsidRPr="002F3E59">
        <w:rPr>
          <w:color w:val="000000" w:themeColor="text1"/>
          <w:sz w:val="34"/>
          <w:szCs w:val="30"/>
          <w:lang w:val="en-US"/>
        </w:rPr>
        <w:t xml:space="preserve">Version </w:t>
      </w:r>
      <w:r w:rsidR="003C54D7">
        <w:rPr>
          <w:color w:val="000000" w:themeColor="text1"/>
          <w:sz w:val="34"/>
          <w:szCs w:val="30"/>
          <w:lang w:val="en-US" w:eastAsia="ja-JP"/>
        </w:rPr>
        <w:t>1</w:t>
      </w:r>
      <w:r w:rsidR="00763B33" w:rsidRPr="002F3E59">
        <w:rPr>
          <w:color w:val="000000" w:themeColor="text1"/>
          <w:sz w:val="34"/>
          <w:szCs w:val="30"/>
          <w:lang w:val="en-US"/>
        </w:rPr>
        <w:t>.0</w:t>
      </w:r>
    </w:p>
    <w:p w14:paraId="70B3AA7B" w14:textId="77777777" w:rsidR="00D234F3" w:rsidRPr="002F3E59" w:rsidRDefault="00D234F3">
      <w:pPr>
        <w:pStyle w:val="Title"/>
        <w:jc w:val="both"/>
        <w:rPr>
          <w:rFonts w:ascii="Times New Roman" w:hAnsi="Times New Roman"/>
          <w:lang w:val="en-US"/>
        </w:rPr>
      </w:pPr>
    </w:p>
    <w:p w14:paraId="37A01E01" w14:textId="77777777" w:rsidR="003548A8" w:rsidRPr="002F3E59" w:rsidRDefault="003548A8" w:rsidP="003548A8">
      <w:pPr>
        <w:rPr>
          <w:lang w:val="en-US"/>
        </w:rPr>
      </w:pPr>
    </w:p>
    <w:p w14:paraId="14ABE6CE" w14:textId="77777777" w:rsidR="00301562" w:rsidRPr="002F3E59" w:rsidRDefault="00301562" w:rsidP="003548A8">
      <w:pPr>
        <w:rPr>
          <w:lang w:val="en-US"/>
        </w:rPr>
      </w:pPr>
    </w:p>
    <w:p w14:paraId="21C22988" w14:textId="77777777" w:rsidR="00301562" w:rsidRPr="002F3E59" w:rsidRDefault="00301562" w:rsidP="003548A8">
      <w:pPr>
        <w:rPr>
          <w:lang w:val="en-US"/>
        </w:rPr>
      </w:pPr>
    </w:p>
    <w:p w14:paraId="30BFFED4" w14:textId="77777777" w:rsidR="00301562" w:rsidRPr="002F3E59" w:rsidRDefault="00301562" w:rsidP="003548A8">
      <w:pPr>
        <w:rPr>
          <w:lang w:val="en-US"/>
        </w:rPr>
      </w:pPr>
    </w:p>
    <w:p w14:paraId="509FDC3D" w14:textId="77777777" w:rsidR="00301562" w:rsidRPr="002F3E59" w:rsidRDefault="00301562" w:rsidP="003548A8">
      <w:pPr>
        <w:rPr>
          <w:lang w:val="en-US"/>
        </w:rPr>
      </w:pPr>
    </w:p>
    <w:p w14:paraId="1FD0E61B" w14:textId="77777777" w:rsidR="00301562" w:rsidRPr="002F3E59" w:rsidRDefault="00301562" w:rsidP="003548A8">
      <w:pPr>
        <w:rPr>
          <w:lang w:val="en-US"/>
        </w:rPr>
      </w:pPr>
    </w:p>
    <w:p w14:paraId="2C185A66" w14:textId="77777777" w:rsidR="00301562" w:rsidRPr="002F3E59" w:rsidRDefault="00301562" w:rsidP="003548A8">
      <w:pPr>
        <w:rPr>
          <w:lang w:val="en-US"/>
        </w:rPr>
      </w:pPr>
    </w:p>
    <w:p w14:paraId="3D50C48F" w14:textId="77777777" w:rsidR="00301562" w:rsidRPr="002F3E59" w:rsidRDefault="00301562" w:rsidP="003548A8">
      <w:pPr>
        <w:rPr>
          <w:lang w:val="en-US"/>
        </w:rPr>
      </w:pPr>
    </w:p>
    <w:p w14:paraId="5E91830E" w14:textId="77777777" w:rsidR="00301562" w:rsidRPr="002F3E59" w:rsidRDefault="00301562" w:rsidP="003548A8">
      <w:pPr>
        <w:rPr>
          <w:lang w:val="en-US"/>
        </w:rPr>
      </w:pPr>
    </w:p>
    <w:p w14:paraId="0F5D9983" w14:textId="77777777" w:rsidR="003548A8" w:rsidRPr="002F3E59" w:rsidRDefault="003548A8" w:rsidP="003548A8">
      <w:pPr>
        <w:rPr>
          <w:lang w:val="en-US"/>
        </w:rPr>
      </w:pPr>
    </w:p>
    <w:p w14:paraId="14D6FFDF" w14:textId="77777777" w:rsidR="003548A8" w:rsidRPr="002F3E59" w:rsidRDefault="003548A8" w:rsidP="003548A8">
      <w:pPr>
        <w:rPr>
          <w:lang w:val="en-US"/>
        </w:rPr>
      </w:pPr>
    </w:p>
    <w:p w14:paraId="1722DA37" w14:textId="77777777" w:rsidR="003548A8" w:rsidRPr="002F3E59" w:rsidRDefault="003548A8" w:rsidP="003548A8">
      <w:pPr>
        <w:rPr>
          <w:lang w:val="en-US"/>
        </w:rPr>
      </w:pPr>
    </w:p>
    <w:p w14:paraId="2F1A3F68" w14:textId="77777777" w:rsidR="003548A8" w:rsidRPr="002F3E59" w:rsidRDefault="003548A8" w:rsidP="003548A8">
      <w:pPr>
        <w:rPr>
          <w:lang w:val="en-US"/>
        </w:rPr>
      </w:pPr>
    </w:p>
    <w:p w14:paraId="1CFF40F1" w14:textId="77777777" w:rsidR="003548A8" w:rsidRPr="002F3E59" w:rsidRDefault="003548A8" w:rsidP="003548A8">
      <w:pPr>
        <w:rPr>
          <w:lang w:val="en-US"/>
        </w:rPr>
      </w:pPr>
    </w:p>
    <w:p w14:paraId="076B0DF5" w14:textId="77777777" w:rsidR="003548A8" w:rsidRPr="002F3E59" w:rsidRDefault="003548A8" w:rsidP="003548A8">
      <w:pPr>
        <w:jc w:val="center"/>
        <w:rPr>
          <w:sz w:val="30"/>
          <w:szCs w:val="30"/>
          <w:lang w:val="en-US"/>
        </w:rPr>
      </w:pPr>
      <w:r w:rsidRPr="002F3E59">
        <w:rPr>
          <w:sz w:val="30"/>
          <w:szCs w:val="30"/>
          <w:lang w:val="en-US"/>
        </w:rPr>
        <w:t>Sinh viên thực hiện:</w:t>
      </w:r>
    </w:p>
    <w:p w14:paraId="31033085" w14:textId="77777777" w:rsidR="003548A8" w:rsidRPr="002F3E59" w:rsidRDefault="009E7AC0" w:rsidP="003548A8">
      <w:pPr>
        <w:jc w:val="center"/>
        <w:rPr>
          <w:color w:val="000000" w:themeColor="text1"/>
          <w:sz w:val="30"/>
          <w:szCs w:val="30"/>
          <w:lang w:val="en-US" w:eastAsia="ja-JP"/>
        </w:rPr>
      </w:pPr>
      <w:r w:rsidRPr="002F3E59">
        <w:rPr>
          <w:color w:val="000000" w:themeColor="text1"/>
          <w:sz w:val="30"/>
          <w:szCs w:val="30"/>
          <w:lang w:val="en-US"/>
        </w:rPr>
        <w:t>1542232</w:t>
      </w:r>
      <w:r w:rsidR="003548A8" w:rsidRPr="002F3E59">
        <w:rPr>
          <w:color w:val="000000" w:themeColor="text1"/>
          <w:sz w:val="30"/>
          <w:szCs w:val="30"/>
          <w:lang w:val="en-US"/>
        </w:rPr>
        <w:t xml:space="preserve"> – </w:t>
      </w:r>
      <w:r w:rsidRPr="002F3E59">
        <w:rPr>
          <w:color w:val="000000" w:themeColor="text1"/>
          <w:sz w:val="30"/>
          <w:szCs w:val="30"/>
          <w:lang w:val="en-US"/>
        </w:rPr>
        <w:t>Trần Thị Lệ Huyền</w:t>
      </w:r>
    </w:p>
    <w:p w14:paraId="626920DA" w14:textId="77777777" w:rsidR="009E7AC0" w:rsidRPr="002F3E59" w:rsidRDefault="009E7AC0" w:rsidP="009E7AC0">
      <w:pPr>
        <w:jc w:val="center"/>
        <w:rPr>
          <w:color w:val="000000" w:themeColor="text1"/>
          <w:sz w:val="30"/>
          <w:szCs w:val="30"/>
          <w:lang w:val="en-US" w:eastAsia="ja-JP"/>
        </w:rPr>
      </w:pPr>
      <w:r w:rsidRPr="002F3E59">
        <w:rPr>
          <w:color w:val="000000" w:themeColor="text1"/>
          <w:sz w:val="30"/>
          <w:szCs w:val="30"/>
          <w:lang w:val="en-US"/>
        </w:rPr>
        <w:t>1542238 – Nguyễn Thị Phước Lộc</w:t>
      </w:r>
    </w:p>
    <w:p w14:paraId="761E306C" w14:textId="77777777" w:rsidR="005943C9" w:rsidRPr="002F3E59" w:rsidRDefault="005943C9" w:rsidP="005943C9">
      <w:pPr>
        <w:jc w:val="center"/>
        <w:rPr>
          <w:color w:val="000000" w:themeColor="text1"/>
          <w:sz w:val="30"/>
          <w:szCs w:val="30"/>
          <w:lang w:val="en-US" w:eastAsia="ja-JP"/>
        </w:rPr>
      </w:pPr>
      <w:r w:rsidRPr="002F3E59">
        <w:rPr>
          <w:color w:val="000000" w:themeColor="text1"/>
          <w:sz w:val="30"/>
          <w:szCs w:val="30"/>
          <w:lang w:val="en-US"/>
        </w:rPr>
        <w:t>15422</w:t>
      </w:r>
      <w:r w:rsidRPr="002F3E59">
        <w:rPr>
          <w:color w:val="000000" w:themeColor="text1"/>
          <w:sz w:val="30"/>
          <w:szCs w:val="30"/>
          <w:lang w:val="en-US" w:eastAsia="ja-JP"/>
        </w:rPr>
        <w:t>4</w:t>
      </w:r>
      <w:r w:rsidRPr="002F3E59">
        <w:rPr>
          <w:color w:val="000000" w:themeColor="text1"/>
          <w:sz w:val="30"/>
          <w:szCs w:val="30"/>
          <w:lang w:val="en-US"/>
        </w:rPr>
        <w:t xml:space="preserve">8 – </w:t>
      </w:r>
      <w:r w:rsidRPr="002F3E59">
        <w:rPr>
          <w:color w:val="000000" w:themeColor="text1"/>
          <w:sz w:val="30"/>
          <w:szCs w:val="30"/>
          <w:lang w:val="en-US" w:eastAsia="ja-JP"/>
        </w:rPr>
        <w:t>Thân Hoàng Xuân Nghiệp</w:t>
      </w:r>
    </w:p>
    <w:p w14:paraId="7F348848" w14:textId="77777777" w:rsidR="005943C9" w:rsidRPr="002F3E59" w:rsidRDefault="005943C9" w:rsidP="005943C9">
      <w:pPr>
        <w:jc w:val="center"/>
        <w:rPr>
          <w:color w:val="000000" w:themeColor="text1"/>
          <w:sz w:val="30"/>
          <w:szCs w:val="30"/>
          <w:lang w:val="en-US" w:eastAsia="ja-JP"/>
        </w:rPr>
      </w:pPr>
      <w:r w:rsidRPr="002F3E59">
        <w:rPr>
          <w:color w:val="000000" w:themeColor="text1"/>
          <w:sz w:val="30"/>
          <w:szCs w:val="30"/>
          <w:lang w:val="en-US"/>
        </w:rPr>
        <w:t>15422</w:t>
      </w:r>
      <w:r w:rsidRPr="002F3E59">
        <w:rPr>
          <w:color w:val="000000" w:themeColor="text1"/>
          <w:sz w:val="30"/>
          <w:szCs w:val="30"/>
          <w:lang w:val="en-US" w:eastAsia="ja-JP"/>
        </w:rPr>
        <w:t>66</w:t>
      </w:r>
      <w:r w:rsidRPr="002F3E59">
        <w:rPr>
          <w:color w:val="000000" w:themeColor="text1"/>
          <w:sz w:val="30"/>
          <w:szCs w:val="30"/>
          <w:lang w:val="en-US"/>
        </w:rPr>
        <w:t xml:space="preserve"> – </w:t>
      </w:r>
      <w:r w:rsidRPr="002F3E59">
        <w:rPr>
          <w:color w:val="000000" w:themeColor="text1"/>
          <w:sz w:val="30"/>
          <w:szCs w:val="30"/>
          <w:lang w:val="en-US" w:eastAsia="ja-JP"/>
        </w:rPr>
        <w:t>Phạm Trường Sơn</w:t>
      </w:r>
    </w:p>
    <w:p w14:paraId="1D5D2579" w14:textId="77777777" w:rsidR="005943C9" w:rsidRPr="002F3E59" w:rsidRDefault="005943C9" w:rsidP="005943C9">
      <w:pPr>
        <w:jc w:val="center"/>
        <w:rPr>
          <w:color w:val="000000" w:themeColor="text1"/>
          <w:sz w:val="30"/>
          <w:szCs w:val="30"/>
          <w:lang w:val="en-US" w:eastAsia="ja-JP"/>
        </w:rPr>
      </w:pPr>
      <w:r w:rsidRPr="002F3E59">
        <w:rPr>
          <w:color w:val="000000" w:themeColor="text1"/>
          <w:sz w:val="30"/>
          <w:szCs w:val="30"/>
          <w:lang w:val="en-US"/>
        </w:rPr>
        <w:t>15422</w:t>
      </w:r>
      <w:r w:rsidRPr="002F3E59">
        <w:rPr>
          <w:color w:val="000000" w:themeColor="text1"/>
          <w:sz w:val="30"/>
          <w:szCs w:val="30"/>
          <w:lang w:val="en-US" w:eastAsia="ja-JP"/>
        </w:rPr>
        <w:t>93</w:t>
      </w:r>
      <w:r w:rsidRPr="002F3E59">
        <w:rPr>
          <w:color w:val="000000" w:themeColor="text1"/>
          <w:sz w:val="30"/>
          <w:szCs w:val="30"/>
          <w:lang w:val="en-US"/>
        </w:rPr>
        <w:t xml:space="preserve"> – </w:t>
      </w:r>
      <w:r w:rsidRPr="002F3E59">
        <w:rPr>
          <w:color w:val="000000" w:themeColor="text1"/>
          <w:sz w:val="30"/>
          <w:szCs w:val="30"/>
          <w:lang w:val="en-US" w:eastAsia="ja-JP"/>
        </w:rPr>
        <w:t>Nguyễn Minh Vương</w:t>
      </w:r>
    </w:p>
    <w:p w14:paraId="19735B6A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7986BDC8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412B9E6A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41690C9E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7615E781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415F4576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7EF8949C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216A0F39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7CD6BC92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550D1616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72153D4E" w14:textId="77777777" w:rsidR="009E7AC0" w:rsidRPr="002F3E59" w:rsidRDefault="009E7AC0" w:rsidP="009E7AC0">
      <w:pPr>
        <w:jc w:val="center"/>
        <w:rPr>
          <w:color w:val="0000FF"/>
          <w:sz w:val="30"/>
          <w:szCs w:val="30"/>
          <w:lang w:val="en-US"/>
        </w:rPr>
      </w:pPr>
    </w:p>
    <w:p w14:paraId="33DDC815" w14:textId="77777777" w:rsidR="007A1DE8" w:rsidRPr="002F3E59" w:rsidRDefault="007A1DE8" w:rsidP="007A1DE8">
      <w:pPr>
        <w:spacing w:line="240" w:lineRule="auto"/>
        <w:jc w:val="center"/>
        <w:rPr>
          <w:rFonts w:eastAsia="SimSun"/>
          <w:b/>
          <w:sz w:val="36"/>
          <w:lang w:val="en-US"/>
        </w:rPr>
      </w:pPr>
      <w:r w:rsidRPr="002F3E59">
        <w:rPr>
          <w:rFonts w:eastAsia="SimSun"/>
          <w:b/>
          <w:sz w:val="36"/>
          <w:lang w:val="en-US"/>
        </w:rPr>
        <w:lastRenderedPageBreak/>
        <w:t>Bảng ghi nhận thay đổi tài liệu</w:t>
      </w:r>
      <w:r w:rsidR="0099744F" w:rsidRPr="002F3E59">
        <w:rPr>
          <w:rFonts w:eastAsia="SimSun"/>
          <w:b/>
          <w:sz w:val="36"/>
          <w:lang w:val="en-US"/>
        </w:rPr>
        <w:t xml:space="preserve"> </w:t>
      </w:r>
    </w:p>
    <w:p w14:paraId="5E519316" w14:textId="77777777" w:rsidR="007A1DE8" w:rsidRPr="002F3E59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45"/>
        <w:gridCol w:w="3762"/>
        <w:gridCol w:w="2304"/>
      </w:tblGrid>
      <w:tr w:rsidR="00E95D0C" w:rsidRPr="002F3E59" w14:paraId="731F726F" w14:textId="77777777" w:rsidTr="009E7AC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49B70" w14:textId="77777777" w:rsidR="00E95D0C" w:rsidRPr="002F3E59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2F3E59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C1FD5" w14:textId="77777777" w:rsidR="00E95D0C" w:rsidRPr="002F3E59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2F3E59"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E09DE" w14:textId="77777777" w:rsidR="00E95D0C" w:rsidRPr="002F3E59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2F3E59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D5B2B" w14:textId="77777777" w:rsidR="00E95D0C" w:rsidRPr="002F3E59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2F3E59"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763B33" w:rsidRPr="002F3E59" w14:paraId="7071B5B7" w14:textId="77777777" w:rsidTr="009E7AC0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60928" w14:textId="7C088638" w:rsidR="00E95D0C" w:rsidRPr="002F3E59" w:rsidRDefault="003C54D7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 w:eastAsia="ja-JP"/>
              </w:rPr>
              <w:t>20</w:t>
            </w:r>
            <w:r w:rsidR="005943C9" w:rsidRPr="002F3E59">
              <w:rPr>
                <w:rFonts w:eastAsia="SimSun"/>
                <w:color w:val="000000" w:themeColor="text1"/>
                <w:lang w:val="en-US"/>
              </w:rPr>
              <w:t>/0</w:t>
            </w:r>
            <w:r w:rsidR="005943C9" w:rsidRPr="002F3E59">
              <w:rPr>
                <w:color w:val="000000" w:themeColor="text1"/>
                <w:lang w:val="en-US" w:eastAsia="ja-JP"/>
              </w:rPr>
              <w:t>3</w:t>
            </w:r>
            <w:r w:rsidR="009E7AC0" w:rsidRPr="002F3E59">
              <w:rPr>
                <w:rFonts w:eastAsia="SimSun"/>
                <w:color w:val="000000" w:themeColor="text1"/>
                <w:lang w:val="en-US"/>
              </w:rPr>
              <w:t>/2017</w:t>
            </w: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A0EB0" w14:textId="77777777" w:rsidR="00E95D0C" w:rsidRPr="002F3E59" w:rsidRDefault="009E7AC0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2F3E59">
              <w:rPr>
                <w:rFonts w:eastAsia="SimSun"/>
                <w:color w:val="000000" w:themeColor="text1"/>
                <w:lang w:val="en-US"/>
              </w:rPr>
              <w:t>1.0</w:t>
            </w:r>
          </w:p>
        </w:tc>
        <w:tc>
          <w:tcPr>
            <w:tcW w:w="3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23088" w14:textId="77777777" w:rsidR="00E95D0C" w:rsidRPr="002F3E59" w:rsidRDefault="00763B33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2F3E59">
              <w:rPr>
                <w:rFonts w:eastAsia="SimSun"/>
                <w:color w:val="000000" w:themeColor="text1"/>
                <w:lang w:val="en-US"/>
              </w:rPr>
              <w:t>Tạo mới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CACE5" w14:textId="31550351" w:rsidR="00E95D0C" w:rsidRPr="002F3E59" w:rsidRDefault="003C54D7" w:rsidP="00DC363E">
            <w:pPr>
              <w:keepLines/>
              <w:spacing w:after="120"/>
              <w:jc w:val="center"/>
              <w:rPr>
                <w:color w:val="000000" w:themeColor="text1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Nhóm 24HCB</w:t>
            </w:r>
          </w:p>
        </w:tc>
      </w:tr>
      <w:tr w:rsidR="00E95D0C" w:rsidRPr="002F3E59" w14:paraId="26B9C7C1" w14:textId="77777777" w:rsidTr="00763B33">
        <w:trPr>
          <w:trHeight w:val="408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05A0B" w14:textId="77777777" w:rsidR="00E95D0C" w:rsidRPr="002F3E59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B37B8" w14:textId="77777777" w:rsidR="00E95D0C" w:rsidRPr="002F3E59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5563B" w14:textId="77777777" w:rsidR="00E95D0C" w:rsidRPr="002F3E59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9B461" w14:textId="77777777" w:rsidR="00E95D0C" w:rsidRPr="002F3E59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4031063D" w14:textId="77777777" w:rsidR="00A23833" w:rsidRPr="002F3E59" w:rsidRDefault="00A23833" w:rsidP="0031511D">
      <w:pPr>
        <w:pStyle w:val="Title"/>
        <w:rPr>
          <w:rFonts w:ascii="Times New Roman" w:hAnsi="Times New Roman"/>
          <w:lang w:val="en-US"/>
        </w:rPr>
      </w:pPr>
    </w:p>
    <w:p w14:paraId="33C924CF" w14:textId="77777777" w:rsidR="00A23833" w:rsidRPr="002F3E59" w:rsidRDefault="00A23833" w:rsidP="00A23833">
      <w:pPr>
        <w:pStyle w:val="Title"/>
        <w:rPr>
          <w:rFonts w:ascii="Times New Roman" w:hAnsi="Times New Roman"/>
          <w:lang w:val="en-US"/>
        </w:rPr>
      </w:pPr>
      <w:r w:rsidRPr="002F3E59">
        <w:rPr>
          <w:rFonts w:ascii="Times New Roman" w:hAnsi="Times New Roman"/>
          <w:lang w:val="en-US"/>
        </w:rPr>
        <w:br w:type="page"/>
      </w:r>
      <w:r w:rsidRPr="002F3E59">
        <w:rPr>
          <w:rFonts w:ascii="Times New Roman" w:hAnsi="Times New Roman"/>
          <w:lang w:val="en-US"/>
        </w:rPr>
        <w:lastRenderedPageBreak/>
        <w:t>Mục lục</w:t>
      </w:r>
    </w:p>
    <w:p w14:paraId="1075BD7D" w14:textId="30E7118E" w:rsidR="003C54D7" w:rsidRDefault="00A23833">
      <w:pPr>
        <w:pStyle w:val="TOC1"/>
        <w:tabs>
          <w:tab w:val="left" w:pos="432"/>
        </w:tabs>
        <w:rPr>
          <w:rFonts w:asciiTheme="minorHAnsi" w:hAnsiTheme="minorHAnsi" w:cstheme="minorBidi"/>
          <w:noProof/>
          <w:sz w:val="22"/>
          <w:szCs w:val="22"/>
          <w:lang w:val="en-US" w:eastAsia="ja-JP"/>
        </w:rPr>
      </w:pPr>
      <w:r w:rsidRPr="002F3E59">
        <w:rPr>
          <w:lang w:val="en-US"/>
        </w:rPr>
        <w:fldChar w:fldCharType="begin"/>
      </w:r>
      <w:r w:rsidRPr="002F3E59">
        <w:rPr>
          <w:lang w:val="en-US"/>
        </w:rPr>
        <w:instrText xml:space="preserve"> TOC \o "1-2" \h \z \u </w:instrText>
      </w:r>
      <w:r w:rsidRPr="002F3E59">
        <w:rPr>
          <w:lang w:val="en-US"/>
        </w:rPr>
        <w:fldChar w:fldCharType="separate"/>
      </w:r>
      <w:hyperlink w:anchor="_Toc477809730" w:history="1">
        <w:r w:rsidR="003C54D7" w:rsidRPr="00587E9C">
          <w:rPr>
            <w:rStyle w:val="Hyperlink"/>
            <w:noProof/>
            <w:lang w:val="en-US"/>
          </w:rPr>
          <w:t>1.</w:t>
        </w:r>
        <w:r w:rsidR="003C54D7">
          <w:rPr>
            <w:rFonts w:asciiTheme="minorHAnsi" w:hAnsiTheme="minorHAnsi" w:cstheme="minorBidi"/>
            <w:noProof/>
            <w:sz w:val="22"/>
            <w:szCs w:val="22"/>
            <w:lang w:val="en-US" w:eastAsia="ja-JP"/>
          </w:rPr>
          <w:tab/>
        </w:r>
        <w:r w:rsidR="003C54D7" w:rsidRPr="00587E9C">
          <w:rPr>
            <w:rStyle w:val="Hyperlink"/>
            <w:noProof/>
            <w:lang w:val="en-US"/>
          </w:rPr>
          <w:t>Sơ đồ Classdiagram Mức phân tích</w:t>
        </w:r>
        <w:r w:rsidR="003C54D7">
          <w:rPr>
            <w:noProof/>
            <w:webHidden/>
          </w:rPr>
          <w:tab/>
        </w:r>
        <w:r w:rsidR="003C54D7">
          <w:rPr>
            <w:noProof/>
            <w:webHidden/>
          </w:rPr>
          <w:fldChar w:fldCharType="begin"/>
        </w:r>
        <w:r w:rsidR="003C54D7">
          <w:rPr>
            <w:noProof/>
            <w:webHidden/>
          </w:rPr>
          <w:instrText xml:space="preserve"> PAGEREF _Toc477809730 \h </w:instrText>
        </w:r>
        <w:r w:rsidR="003C54D7">
          <w:rPr>
            <w:noProof/>
            <w:webHidden/>
          </w:rPr>
        </w:r>
        <w:r w:rsidR="003C54D7">
          <w:rPr>
            <w:noProof/>
            <w:webHidden/>
          </w:rPr>
          <w:fldChar w:fldCharType="separate"/>
        </w:r>
        <w:r w:rsidR="006F0B68">
          <w:rPr>
            <w:noProof/>
            <w:webHidden/>
          </w:rPr>
          <w:t>4</w:t>
        </w:r>
        <w:r w:rsidR="003C54D7">
          <w:rPr>
            <w:noProof/>
            <w:webHidden/>
          </w:rPr>
          <w:fldChar w:fldCharType="end"/>
        </w:r>
      </w:hyperlink>
    </w:p>
    <w:p w14:paraId="0FF30BC0" w14:textId="33C84DE6" w:rsidR="003C54D7" w:rsidRDefault="00C41694">
      <w:pPr>
        <w:pStyle w:val="TOC1"/>
        <w:tabs>
          <w:tab w:val="left" w:pos="432"/>
        </w:tabs>
        <w:rPr>
          <w:rFonts w:asciiTheme="minorHAnsi" w:hAnsiTheme="minorHAnsi" w:cstheme="minorBidi"/>
          <w:noProof/>
          <w:sz w:val="22"/>
          <w:szCs w:val="22"/>
          <w:lang w:val="en-US" w:eastAsia="ja-JP"/>
        </w:rPr>
      </w:pPr>
      <w:hyperlink w:anchor="_Toc477809731" w:history="1">
        <w:r w:rsidR="003C54D7" w:rsidRPr="00587E9C">
          <w:rPr>
            <w:rStyle w:val="Hyperlink"/>
            <w:noProof/>
            <w:lang w:val="en-US"/>
          </w:rPr>
          <w:t>2.</w:t>
        </w:r>
        <w:r w:rsidR="003C54D7">
          <w:rPr>
            <w:rFonts w:asciiTheme="minorHAnsi" w:hAnsiTheme="minorHAnsi" w:cstheme="minorBidi"/>
            <w:noProof/>
            <w:sz w:val="22"/>
            <w:szCs w:val="22"/>
            <w:lang w:val="en-US" w:eastAsia="ja-JP"/>
          </w:rPr>
          <w:tab/>
        </w:r>
        <w:r w:rsidR="003C54D7" w:rsidRPr="00587E9C">
          <w:rPr>
            <w:rStyle w:val="Hyperlink"/>
            <w:noProof/>
            <w:lang w:val="en-US"/>
          </w:rPr>
          <w:t>Đặc tả Database</w:t>
        </w:r>
        <w:r w:rsidR="003C54D7">
          <w:rPr>
            <w:noProof/>
            <w:webHidden/>
          </w:rPr>
          <w:tab/>
        </w:r>
        <w:r w:rsidR="003C54D7">
          <w:rPr>
            <w:noProof/>
            <w:webHidden/>
          </w:rPr>
          <w:fldChar w:fldCharType="begin"/>
        </w:r>
        <w:r w:rsidR="003C54D7">
          <w:rPr>
            <w:noProof/>
            <w:webHidden/>
          </w:rPr>
          <w:instrText xml:space="preserve"> PAGEREF _Toc477809731 \h </w:instrText>
        </w:r>
        <w:r w:rsidR="003C54D7">
          <w:rPr>
            <w:noProof/>
            <w:webHidden/>
          </w:rPr>
        </w:r>
        <w:r w:rsidR="003C54D7">
          <w:rPr>
            <w:noProof/>
            <w:webHidden/>
          </w:rPr>
          <w:fldChar w:fldCharType="separate"/>
        </w:r>
        <w:r w:rsidR="006F0B68">
          <w:rPr>
            <w:noProof/>
            <w:webHidden/>
          </w:rPr>
          <w:t>4</w:t>
        </w:r>
        <w:r w:rsidR="003C54D7">
          <w:rPr>
            <w:noProof/>
            <w:webHidden/>
          </w:rPr>
          <w:fldChar w:fldCharType="end"/>
        </w:r>
      </w:hyperlink>
    </w:p>
    <w:p w14:paraId="7A168616" w14:textId="35234863" w:rsidR="003C54D7" w:rsidRDefault="00C41694">
      <w:pPr>
        <w:pStyle w:val="TOC2"/>
        <w:tabs>
          <w:tab w:val="left" w:pos="1000"/>
        </w:tabs>
        <w:rPr>
          <w:rFonts w:asciiTheme="minorHAnsi" w:hAnsiTheme="minorHAnsi" w:cstheme="minorBidi"/>
          <w:noProof/>
          <w:sz w:val="22"/>
          <w:szCs w:val="22"/>
          <w:lang w:val="en-US" w:eastAsia="ja-JP"/>
        </w:rPr>
      </w:pPr>
      <w:hyperlink w:anchor="_Toc477809732" w:history="1">
        <w:r w:rsidR="003C54D7" w:rsidRPr="00587E9C">
          <w:rPr>
            <w:rStyle w:val="Hyperlink"/>
            <w:noProof/>
            <w:lang w:val="en-US"/>
          </w:rPr>
          <w:t>2.1</w:t>
        </w:r>
        <w:r w:rsidR="003C54D7">
          <w:rPr>
            <w:rFonts w:asciiTheme="minorHAnsi" w:hAnsiTheme="minorHAnsi" w:cstheme="minorBidi"/>
            <w:noProof/>
            <w:sz w:val="22"/>
            <w:szCs w:val="22"/>
            <w:lang w:val="en-US" w:eastAsia="ja-JP"/>
          </w:rPr>
          <w:tab/>
        </w:r>
        <w:r w:rsidR="003C54D7" w:rsidRPr="00587E9C">
          <w:rPr>
            <w:rStyle w:val="Hyperlink"/>
            <w:noProof/>
            <w:lang w:val="en-US"/>
          </w:rPr>
          <w:t>Đặc tả table</w:t>
        </w:r>
        <w:r w:rsidR="003C54D7">
          <w:rPr>
            <w:noProof/>
            <w:webHidden/>
          </w:rPr>
          <w:tab/>
        </w:r>
        <w:r w:rsidR="003C54D7">
          <w:rPr>
            <w:noProof/>
            <w:webHidden/>
          </w:rPr>
          <w:fldChar w:fldCharType="begin"/>
        </w:r>
        <w:r w:rsidR="003C54D7">
          <w:rPr>
            <w:noProof/>
            <w:webHidden/>
          </w:rPr>
          <w:instrText xml:space="preserve"> PAGEREF _Toc477809732 \h </w:instrText>
        </w:r>
        <w:r w:rsidR="003C54D7">
          <w:rPr>
            <w:noProof/>
            <w:webHidden/>
          </w:rPr>
        </w:r>
        <w:r w:rsidR="003C54D7">
          <w:rPr>
            <w:noProof/>
            <w:webHidden/>
          </w:rPr>
          <w:fldChar w:fldCharType="separate"/>
        </w:r>
        <w:r w:rsidR="006F0B68">
          <w:rPr>
            <w:noProof/>
            <w:webHidden/>
          </w:rPr>
          <w:t>4</w:t>
        </w:r>
        <w:r w:rsidR="003C54D7">
          <w:rPr>
            <w:noProof/>
            <w:webHidden/>
          </w:rPr>
          <w:fldChar w:fldCharType="end"/>
        </w:r>
      </w:hyperlink>
    </w:p>
    <w:p w14:paraId="4D22E2D1" w14:textId="1E7DB68D" w:rsidR="003C54D7" w:rsidRDefault="00C41694">
      <w:pPr>
        <w:pStyle w:val="TOC2"/>
        <w:tabs>
          <w:tab w:val="left" w:pos="1000"/>
        </w:tabs>
        <w:rPr>
          <w:rFonts w:asciiTheme="minorHAnsi" w:hAnsiTheme="minorHAnsi" w:cstheme="minorBidi"/>
          <w:noProof/>
          <w:sz w:val="22"/>
          <w:szCs w:val="22"/>
          <w:lang w:val="en-US" w:eastAsia="ja-JP"/>
        </w:rPr>
      </w:pPr>
      <w:hyperlink w:anchor="_Toc477809733" w:history="1">
        <w:r w:rsidR="003C54D7" w:rsidRPr="00587E9C">
          <w:rPr>
            <w:rStyle w:val="Hyperlink"/>
            <w:noProof/>
            <w:lang w:val="en-US"/>
          </w:rPr>
          <w:t>2.2</w:t>
        </w:r>
        <w:r w:rsidR="003C54D7">
          <w:rPr>
            <w:rFonts w:asciiTheme="minorHAnsi" w:hAnsiTheme="minorHAnsi" w:cstheme="minorBidi"/>
            <w:noProof/>
            <w:sz w:val="22"/>
            <w:szCs w:val="22"/>
            <w:lang w:val="en-US" w:eastAsia="ja-JP"/>
          </w:rPr>
          <w:tab/>
        </w:r>
        <w:r w:rsidR="003C54D7" w:rsidRPr="00587E9C">
          <w:rPr>
            <w:rStyle w:val="Hyperlink"/>
            <w:noProof/>
            <w:lang w:val="en-US"/>
          </w:rPr>
          <w:t xml:space="preserve">Cript tạo bảng, các khoá, các </w:t>
        </w:r>
        <w:r w:rsidR="003C54D7">
          <w:rPr>
            <w:rStyle w:val="Hyperlink"/>
            <w:noProof/>
            <w:lang w:val="en-US"/>
          </w:rPr>
          <w:t>rà</w:t>
        </w:r>
        <w:r w:rsidR="003C54D7" w:rsidRPr="00587E9C">
          <w:rPr>
            <w:rStyle w:val="Hyperlink"/>
            <w:noProof/>
            <w:lang w:val="en-US"/>
          </w:rPr>
          <w:t>ng buộc</w:t>
        </w:r>
        <w:r w:rsidR="003C54D7">
          <w:rPr>
            <w:noProof/>
            <w:webHidden/>
          </w:rPr>
          <w:tab/>
        </w:r>
        <w:r w:rsidR="003C54D7">
          <w:rPr>
            <w:noProof/>
            <w:webHidden/>
          </w:rPr>
          <w:fldChar w:fldCharType="begin"/>
        </w:r>
        <w:r w:rsidR="003C54D7">
          <w:rPr>
            <w:noProof/>
            <w:webHidden/>
          </w:rPr>
          <w:instrText xml:space="preserve"> PAGEREF _Toc477809733 \h </w:instrText>
        </w:r>
        <w:r w:rsidR="003C54D7">
          <w:rPr>
            <w:noProof/>
            <w:webHidden/>
          </w:rPr>
        </w:r>
        <w:r w:rsidR="003C54D7">
          <w:rPr>
            <w:noProof/>
            <w:webHidden/>
          </w:rPr>
          <w:fldChar w:fldCharType="separate"/>
        </w:r>
        <w:r w:rsidR="006F0B68">
          <w:rPr>
            <w:noProof/>
            <w:webHidden/>
          </w:rPr>
          <w:t>4</w:t>
        </w:r>
        <w:r w:rsidR="003C54D7">
          <w:rPr>
            <w:noProof/>
            <w:webHidden/>
          </w:rPr>
          <w:fldChar w:fldCharType="end"/>
        </w:r>
      </w:hyperlink>
    </w:p>
    <w:p w14:paraId="418E8798" w14:textId="353D6C6F" w:rsidR="00A23833" w:rsidRDefault="00A23833" w:rsidP="0060493B">
      <w:pPr>
        <w:pStyle w:val="Heading1"/>
        <w:pageBreakBefore/>
        <w:rPr>
          <w:rFonts w:ascii="Times New Roman" w:hAnsi="Times New Roman"/>
          <w:lang w:val="en-US"/>
        </w:rPr>
      </w:pPr>
      <w:r w:rsidRPr="002F3E59">
        <w:rPr>
          <w:rFonts w:ascii="Times New Roman" w:hAnsi="Times New Roman"/>
          <w:lang w:val="en-US"/>
        </w:rPr>
        <w:lastRenderedPageBreak/>
        <w:fldChar w:fldCharType="end"/>
      </w:r>
      <w:bookmarkStart w:id="1" w:name="_Toc477809730"/>
      <w:r w:rsidRPr="002F3E59">
        <w:rPr>
          <w:rFonts w:ascii="Times New Roman" w:hAnsi="Times New Roman"/>
          <w:lang w:val="en-US"/>
        </w:rPr>
        <w:t xml:space="preserve">Sơ đồ </w:t>
      </w:r>
      <w:r w:rsidR="00B063B7">
        <w:rPr>
          <w:rFonts w:ascii="Times New Roman" w:hAnsi="Times New Roman"/>
          <w:lang w:val="en-US"/>
        </w:rPr>
        <w:t>Classdiagram Mức phân tích</w:t>
      </w:r>
      <w:bookmarkEnd w:id="1"/>
    </w:p>
    <w:p w14:paraId="13F4AA0A" w14:textId="67F8B3CD" w:rsidR="00B063B7" w:rsidRDefault="006F0B68" w:rsidP="00B063B7">
      <w:pPr>
        <w:rPr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7277C68D" wp14:editId="1A025EBA">
            <wp:extent cx="3474720" cy="4130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BF09D" w14:textId="77777777" w:rsidR="00B063B7" w:rsidRDefault="00B063B7" w:rsidP="00B063B7">
      <w:pPr>
        <w:rPr>
          <w:lang w:val="en-US"/>
        </w:rPr>
      </w:pPr>
    </w:p>
    <w:p w14:paraId="2CBA8C9B" w14:textId="77777777" w:rsidR="00B063B7" w:rsidRDefault="00C124DB" w:rsidP="00B063B7">
      <w:pPr>
        <w:pStyle w:val="Heading1"/>
        <w:rPr>
          <w:lang w:val="en-US"/>
        </w:rPr>
      </w:pPr>
      <w:bookmarkStart w:id="2" w:name="_Toc477809731"/>
      <w:r>
        <w:rPr>
          <w:lang w:val="en-US"/>
        </w:rPr>
        <w:t>Đặc tả Database</w:t>
      </w:r>
      <w:bookmarkEnd w:id="2"/>
    </w:p>
    <w:p w14:paraId="0BB0DA6C" w14:textId="77777777" w:rsidR="00C124DB" w:rsidRDefault="00C124DB" w:rsidP="00C124DB">
      <w:pPr>
        <w:pStyle w:val="Heading2"/>
        <w:rPr>
          <w:lang w:val="en-US"/>
        </w:rPr>
      </w:pPr>
      <w:bookmarkStart w:id="3" w:name="_Toc477809732"/>
      <w:r>
        <w:rPr>
          <w:lang w:val="en-US"/>
        </w:rPr>
        <w:t>Đặc tả table</w:t>
      </w:r>
      <w:bookmarkEnd w:id="3"/>
    </w:p>
    <w:p w14:paraId="1AB818FC" w14:textId="77777777" w:rsidR="00BC4751" w:rsidRPr="00BC4751" w:rsidRDefault="00BC4751" w:rsidP="00BC4751">
      <w:pPr>
        <w:ind w:left="720"/>
        <w:rPr>
          <w:lang w:val="en-US"/>
        </w:rPr>
      </w:pPr>
    </w:p>
    <w:p w14:paraId="23A3346B" w14:textId="77777777" w:rsidR="00C124DB" w:rsidRPr="00C124DB" w:rsidRDefault="00C124DB" w:rsidP="00C124DB">
      <w:pPr>
        <w:pStyle w:val="Heading2"/>
        <w:rPr>
          <w:lang w:val="en-US"/>
        </w:rPr>
      </w:pPr>
      <w:bookmarkStart w:id="4" w:name="_Toc477809733"/>
      <w:r>
        <w:rPr>
          <w:lang w:val="en-US"/>
        </w:rPr>
        <w:t>Cript tạo bảng, các khoá, các rang buộc</w:t>
      </w:r>
      <w:bookmarkEnd w:id="4"/>
      <w:r w:rsidRPr="00C124DB">
        <w:rPr>
          <w:lang w:val="en-US"/>
        </w:rPr>
        <w:tab/>
      </w:r>
    </w:p>
    <w:sectPr w:rsidR="00C124DB" w:rsidRPr="00C124DB" w:rsidSect="00301562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12B595" w14:textId="77777777" w:rsidR="00C41694" w:rsidRDefault="00C41694">
      <w:r>
        <w:separator/>
      </w:r>
    </w:p>
  </w:endnote>
  <w:endnote w:type="continuationSeparator" w:id="0">
    <w:p w14:paraId="0B9CA16B" w14:textId="77777777" w:rsidR="00C41694" w:rsidRDefault="00C41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AE0B82" w14:paraId="6C4D6E75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D8D963A" w14:textId="77777777" w:rsidR="00AE0B82" w:rsidRPr="007A1DE8" w:rsidRDefault="00AE0B82" w:rsidP="00FC77E2">
          <w:pPr>
            <w:rPr>
              <w:lang w:val="en-US"/>
            </w:rPr>
          </w:pPr>
          <w:r w:rsidRPr="004257CD">
            <w:rPr>
              <w:noProof/>
              <w:lang w:val="en-US" w:eastAsia="ja-JP"/>
            </w:rPr>
            <w:drawing>
              <wp:anchor distT="0" distB="0" distL="114300" distR="114300" simplePos="0" relativeHeight="251666432" behindDoc="1" locked="0" layoutInCell="1" allowOverlap="1" wp14:anchorId="4E4697FD" wp14:editId="0541AA5E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BC91592" w14:textId="00D960C9" w:rsidR="00AE0B82" w:rsidRPr="00B871C5" w:rsidRDefault="00AE0B82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F0B68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71937869" w14:textId="77777777" w:rsidR="00AE0B82" w:rsidRDefault="00AE0B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C59D68" w14:textId="77777777" w:rsidR="00C41694" w:rsidRDefault="00C41694">
      <w:r>
        <w:separator/>
      </w:r>
    </w:p>
  </w:footnote>
  <w:footnote w:type="continuationSeparator" w:id="0">
    <w:p w14:paraId="0B82E342" w14:textId="77777777" w:rsidR="00C41694" w:rsidRDefault="00C41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A10AF" w14:textId="77777777" w:rsidR="00AE0B82" w:rsidRDefault="00AE0B82">
    <w:r w:rsidRPr="004257CD">
      <w:rPr>
        <w:noProof/>
        <w:lang w:val="en-US" w:eastAsia="ja-JP"/>
      </w:rPr>
      <w:drawing>
        <wp:anchor distT="0" distB="0" distL="114300" distR="114300" simplePos="0" relativeHeight="251658240" behindDoc="1" locked="0" layoutInCell="1" allowOverlap="1" wp14:anchorId="7E516803" wp14:editId="14103ED1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AE0B82" w14:paraId="6BA392AF" w14:textId="77777777" w:rsidTr="008D3541">
      <w:tc>
        <w:tcPr>
          <w:tcW w:w="6623" w:type="dxa"/>
          <w:shd w:val="clear" w:color="auto" w:fill="auto"/>
        </w:tcPr>
        <w:p w14:paraId="068ED1E2" w14:textId="77777777" w:rsidR="00AE0B82" w:rsidRPr="005943C9" w:rsidRDefault="00AE0B82" w:rsidP="00963F34">
          <w:pPr>
            <w:pStyle w:val="Header"/>
            <w:tabs>
              <w:tab w:val="clear" w:pos="4320"/>
              <w:tab w:val="clear" w:pos="8640"/>
              <w:tab w:val="center" w:pos="3203"/>
            </w:tabs>
            <w:rPr>
              <w:color w:val="000000" w:themeColor="text1"/>
            </w:rPr>
          </w:pPr>
          <w:r w:rsidRPr="005943C9">
            <w:rPr>
              <w:color w:val="000000" w:themeColor="text1"/>
            </w:rPr>
            <w:t>DrinkMilk</w:t>
          </w:r>
          <w:r w:rsidRPr="005943C9">
            <w:rPr>
              <w:color w:val="000000" w:themeColor="text1"/>
            </w:rPr>
            <w:tab/>
          </w:r>
        </w:p>
      </w:tc>
      <w:tc>
        <w:tcPr>
          <w:tcW w:w="2845" w:type="dxa"/>
          <w:shd w:val="clear" w:color="auto" w:fill="auto"/>
        </w:tcPr>
        <w:p w14:paraId="30168971" w14:textId="1B73A5A4" w:rsidR="00AE0B82" w:rsidRPr="008D3541" w:rsidRDefault="00AE0B82">
          <w:pPr>
            <w:pStyle w:val="Header"/>
            <w:rPr>
              <w:lang w:val="en-US"/>
            </w:rPr>
          </w:pPr>
          <w:r>
            <w:rPr>
              <w:lang w:val="en-US"/>
            </w:rPr>
            <w:t>Phiên bản:</w:t>
          </w:r>
          <w:r w:rsidR="008E720A">
            <w:rPr>
              <w:rFonts w:hint="eastAsia"/>
              <w:lang w:val="en-US" w:eastAsia="ja-JP"/>
            </w:rPr>
            <w:t>1</w:t>
          </w:r>
          <w:r>
            <w:rPr>
              <w:lang w:val="en-US"/>
            </w:rPr>
            <w:t>.0</w:t>
          </w:r>
        </w:p>
      </w:tc>
    </w:tr>
    <w:tr w:rsidR="00AE0B82" w14:paraId="2D3EEDD9" w14:textId="77777777" w:rsidTr="008D3541">
      <w:tc>
        <w:tcPr>
          <w:tcW w:w="6623" w:type="dxa"/>
          <w:shd w:val="clear" w:color="auto" w:fill="auto"/>
        </w:tcPr>
        <w:p w14:paraId="7D3F2D38" w14:textId="37C24216" w:rsidR="00AE0B82" w:rsidRPr="008D3541" w:rsidRDefault="008E720A">
          <w:pPr>
            <w:pStyle w:val="Header"/>
            <w:rPr>
              <w:lang w:val="en-US"/>
            </w:rPr>
          </w:pPr>
          <w:r>
            <w:rPr>
              <w:lang w:val="en-US" w:eastAsia="ja-JP"/>
            </w:rPr>
            <w:t>Class diagram, Database</w:t>
          </w:r>
        </w:p>
      </w:tc>
      <w:tc>
        <w:tcPr>
          <w:tcW w:w="2845" w:type="dxa"/>
          <w:shd w:val="clear" w:color="auto" w:fill="auto"/>
        </w:tcPr>
        <w:p w14:paraId="7BB6C20A" w14:textId="7D9688DE" w:rsidR="00AE0B82" w:rsidRPr="008D3541" w:rsidRDefault="00AE0B82" w:rsidP="00963F34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5719D7">
            <w:rPr>
              <w:rFonts w:hint="eastAsia"/>
              <w:lang w:val="en-US" w:eastAsia="ja-JP"/>
            </w:rPr>
            <w:t>2</w:t>
          </w:r>
          <w:r>
            <w:rPr>
              <w:rFonts w:hint="eastAsia"/>
              <w:lang w:val="en-US" w:eastAsia="ja-JP"/>
            </w:rPr>
            <w:t>0</w:t>
          </w:r>
          <w:r>
            <w:rPr>
              <w:lang w:val="en-US"/>
            </w:rPr>
            <w:t>/0</w:t>
          </w:r>
          <w:r>
            <w:rPr>
              <w:rFonts w:hint="eastAsia"/>
              <w:lang w:val="en-US" w:eastAsia="ja-JP"/>
            </w:rPr>
            <w:t>3</w:t>
          </w:r>
          <w:r>
            <w:rPr>
              <w:lang w:val="en-US"/>
            </w:rPr>
            <w:t>/2017</w:t>
          </w:r>
        </w:p>
      </w:tc>
    </w:tr>
  </w:tbl>
  <w:p w14:paraId="62376D2E" w14:textId="77777777" w:rsidR="00AE0B82" w:rsidRPr="007A1DE8" w:rsidRDefault="00AE0B82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B7E1D6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ascii="Times New Roman" w:hAnsi="Times New Roman" w:cs="Times New Roman" w:hint="default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B7585C"/>
    <w:multiLevelType w:val="hybridMultilevel"/>
    <w:tmpl w:val="C4A46E94"/>
    <w:lvl w:ilvl="0" w:tplc="122A4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072CC9"/>
    <w:multiLevelType w:val="hybridMultilevel"/>
    <w:tmpl w:val="69D801AE"/>
    <w:lvl w:ilvl="0" w:tplc="D060875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5605FA"/>
    <w:multiLevelType w:val="hybridMultilevel"/>
    <w:tmpl w:val="7B8ADD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C22A9"/>
    <w:multiLevelType w:val="hybridMultilevel"/>
    <w:tmpl w:val="1D2228D4"/>
    <w:lvl w:ilvl="0" w:tplc="4C2EF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F54EBB"/>
    <w:multiLevelType w:val="hybridMultilevel"/>
    <w:tmpl w:val="1D2228D4"/>
    <w:lvl w:ilvl="0" w:tplc="4C2EF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AA771D"/>
    <w:multiLevelType w:val="hybridMultilevel"/>
    <w:tmpl w:val="27F8D878"/>
    <w:lvl w:ilvl="0" w:tplc="C84EF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7" w15:restartNumberingAfterBreak="0">
    <w:nsid w:val="0DC021DA"/>
    <w:multiLevelType w:val="hybridMultilevel"/>
    <w:tmpl w:val="27F8D878"/>
    <w:lvl w:ilvl="0" w:tplc="C84EF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8" w15:restartNumberingAfterBreak="0">
    <w:nsid w:val="0EFF00F6"/>
    <w:multiLevelType w:val="hybridMultilevel"/>
    <w:tmpl w:val="B3101810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A4EC1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A871C2"/>
    <w:multiLevelType w:val="hybridMultilevel"/>
    <w:tmpl w:val="21DE833C"/>
    <w:lvl w:ilvl="0" w:tplc="3746C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5F3237"/>
    <w:multiLevelType w:val="hybridMultilevel"/>
    <w:tmpl w:val="1D2228D4"/>
    <w:lvl w:ilvl="0" w:tplc="4C2EF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F8313D"/>
    <w:multiLevelType w:val="hybridMultilevel"/>
    <w:tmpl w:val="27F8D878"/>
    <w:lvl w:ilvl="0" w:tplc="C84EF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3" w15:restartNumberingAfterBreak="0">
    <w:nsid w:val="2AE267FB"/>
    <w:multiLevelType w:val="hybridMultilevel"/>
    <w:tmpl w:val="27F8D878"/>
    <w:lvl w:ilvl="0" w:tplc="C84EF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4" w15:restartNumberingAfterBreak="0">
    <w:nsid w:val="2AED111A"/>
    <w:multiLevelType w:val="hybridMultilevel"/>
    <w:tmpl w:val="0750E7CE"/>
    <w:lvl w:ilvl="0" w:tplc="2988A18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6E55BD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CE3AAA"/>
    <w:multiLevelType w:val="hybridMultilevel"/>
    <w:tmpl w:val="1D2228D4"/>
    <w:lvl w:ilvl="0" w:tplc="4C2EF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D9687A"/>
    <w:multiLevelType w:val="hybridMultilevel"/>
    <w:tmpl w:val="27F8D878"/>
    <w:lvl w:ilvl="0" w:tplc="C84EF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8" w15:restartNumberingAfterBreak="0">
    <w:nsid w:val="33CF3AED"/>
    <w:multiLevelType w:val="hybridMultilevel"/>
    <w:tmpl w:val="919459D8"/>
    <w:lvl w:ilvl="0" w:tplc="A4E2138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E31D1"/>
    <w:multiLevelType w:val="hybridMultilevel"/>
    <w:tmpl w:val="27F8D878"/>
    <w:lvl w:ilvl="0" w:tplc="C84EF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0" w15:restartNumberingAfterBreak="0">
    <w:nsid w:val="3AB90FE3"/>
    <w:multiLevelType w:val="hybridMultilevel"/>
    <w:tmpl w:val="27F8D878"/>
    <w:lvl w:ilvl="0" w:tplc="C84EF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1" w15:restartNumberingAfterBreak="0">
    <w:nsid w:val="3D44297E"/>
    <w:multiLevelType w:val="hybridMultilevel"/>
    <w:tmpl w:val="E0303F10"/>
    <w:lvl w:ilvl="0" w:tplc="87182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93865"/>
    <w:multiLevelType w:val="hybridMultilevel"/>
    <w:tmpl w:val="21DE833C"/>
    <w:lvl w:ilvl="0" w:tplc="3746C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6C7C09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B103B2"/>
    <w:multiLevelType w:val="hybridMultilevel"/>
    <w:tmpl w:val="AFE8D866"/>
    <w:lvl w:ilvl="0" w:tplc="69428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7CB7726"/>
    <w:multiLevelType w:val="hybridMultilevel"/>
    <w:tmpl w:val="21DE833C"/>
    <w:lvl w:ilvl="0" w:tplc="3746C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E077A4"/>
    <w:multiLevelType w:val="hybridMultilevel"/>
    <w:tmpl w:val="27F8D878"/>
    <w:lvl w:ilvl="0" w:tplc="C84EF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7" w15:restartNumberingAfterBreak="0">
    <w:nsid w:val="4B8A3BA8"/>
    <w:multiLevelType w:val="hybridMultilevel"/>
    <w:tmpl w:val="21DE833C"/>
    <w:lvl w:ilvl="0" w:tplc="3746C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410A26"/>
    <w:multiLevelType w:val="hybridMultilevel"/>
    <w:tmpl w:val="FE688C5A"/>
    <w:lvl w:ilvl="0" w:tplc="D2AA6DA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DA65A4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D12229"/>
    <w:multiLevelType w:val="hybridMultilevel"/>
    <w:tmpl w:val="21DE833C"/>
    <w:lvl w:ilvl="0" w:tplc="3746C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1D127C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5A9A7D4A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9B3127"/>
    <w:multiLevelType w:val="hybridMultilevel"/>
    <w:tmpl w:val="1D2228D4"/>
    <w:lvl w:ilvl="0" w:tplc="4C2EF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DF25008"/>
    <w:multiLevelType w:val="hybridMultilevel"/>
    <w:tmpl w:val="21DE833C"/>
    <w:lvl w:ilvl="0" w:tplc="3746C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441FD8"/>
    <w:multiLevelType w:val="hybridMultilevel"/>
    <w:tmpl w:val="C4A46E94"/>
    <w:lvl w:ilvl="0" w:tplc="122A4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08E7945"/>
    <w:multiLevelType w:val="hybridMultilevel"/>
    <w:tmpl w:val="5CD23870"/>
    <w:lvl w:ilvl="0" w:tplc="FDCC4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670DAF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46840BE"/>
    <w:multiLevelType w:val="hybridMultilevel"/>
    <w:tmpl w:val="7B8ADD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752D39"/>
    <w:multiLevelType w:val="hybridMultilevel"/>
    <w:tmpl w:val="21DE833C"/>
    <w:lvl w:ilvl="0" w:tplc="3746C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4C104F7"/>
    <w:multiLevelType w:val="hybridMultilevel"/>
    <w:tmpl w:val="21DE833C"/>
    <w:lvl w:ilvl="0" w:tplc="3746C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6800B5D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CAB374B"/>
    <w:multiLevelType w:val="hybridMultilevel"/>
    <w:tmpl w:val="E21E2A02"/>
    <w:lvl w:ilvl="0" w:tplc="FDCC4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FE12F3"/>
    <w:multiLevelType w:val="hybridMultilevel"/>
    <w:tmpl w:val="52587F72"/>
    <w:lvl w:ilvl="0" w:tplc="7778A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994080"/>
    <w:multiLevelType w:val="hybridMultilevel"/>
    <w:tmpl w:val="49A809C8"/>
    <w:lvl w:ilvl="0" w:tplc="557CC7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5F0193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2E46459"/>
    <w:multiLevelType w:val="hybridMultilevel"/>
    <w:tmpl w:val="27F8D878"/>
    <w:lvl w:ilvl="0" w:tplc="C84EF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48" w15:restartNumberingAfterBreak="0">
    <w:nsid w:val="75C85722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7915018"/>
    <w:multiLevelType w:val="hybridMultilevel"/>
    <w:tmpl w:val="1D2228D4"/>
    <w:lvl w:ilvl="0" w:tplc="4C2EF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8C624B3"/>
    <w:multiLevelType w:val="hybridMultilevel"/>
    <w:tmpl w:val="6368E2E2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9713154"/>
    <w:multiLevelType w:val="hybridMultilevel"/>
    <w:tmpl w:val="21DE833C"/>
    <w:lvl w:ilvl="0" w:tplc="3746C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A001236"/>
    <w:multiLevelType w:val="hybridMultilevel"/>
    <w:tmpl w:val="1D2228D4"/>
    <w:lvl w:ilvl="0" w:tplc="4C2EF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BDF6382"/>
    <w:multiLevelType w:val="hybridMultilevel"/>
    <w:tmpl w:val="E974A50C"/>
    <w:lvl w:ilvl="0" w:tplc="8EF61C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D3F2BCB"/>
    <w:multiLevelType w:val="hybridMultilevel"/>
    <w:tmpl w:val="1D2228D4"/>
    <w:lvl w:ilvl="0" w:tplc="4C2EF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2"/>
  </w:num>
  <w:num w:numId="3">
    <w:abstractNumId w:val="15"/>
  </w:num>
  <w:num w:numId="4">
    <w:abstractNumId w:val="22"/>
  </w:num>
  <w:num w:numId="5">
    <w:abstractNumId w:val="18"/>
  </w:num>
  <w:num w:numId="6">
    <w:abstractNumId w:val="3"/>
  </w:num>
  <w:num w:numId="7">
    <w:abstractNumId w:val="20"/>
  </w:num>
  <w:num w:numId="8">
    <w:abstractNumId w:val="49"/>
  </w:num>
  <w:num w:numId="9">
    <w:abstractNumId w:val="9"/>
  </w:num>
  <w:num w:numId="10">
    <w:abstractNumId w:val="35"/>
  </w:num>
  <w:num w:numId="11">
    <w:abstractNumId w:val="47"/>
  </w:num>
  <w:num w:numId="12">
    <w:abstractNumId w:val="33"/>
  </w:num>
  <w:num w:numId="13">
    <w:abstractNumId w:val="25"/>
  </w:num>
  <w:num w:numId="14">
    <w:abstractNumId w:val="19"/>
  </w:num>
  <w:num w:numId="15">
    <w:abstractNumId w:val="31"/>
  </w:num>
  <w:num w:numId="16">
    <w:abstractNumId w:val="51"/>
  </w:num>
  <w:num w:numId="17">
    <w:abstractNumId w:val="12"/>
  </w:num>
  <w:num w:numId="18">
    <w:abstractNumId w:val="29"/>
  </w:num>
  <w:num w:numId="19">
    <w:abstractNumId w:val="27"/>
  </w:num>
  <w:num w:numId="20">
    <w:abstractNumId w:val="6"/>
  </w:num>
  <w:num w:numId="21">
    <w:abstractNumId w:val="46"/>
  </w:num>
  <w:num w:numId="22">
    <w:abstractNumId w:val="40"/>
  </w:num>
  <w:num w:numId="23">
    <w:abstractNumId w:val="26"/>
  </w:num>
  <w:num w:numId="24">
    <w:abstractNumId w:val="53"/>
  </w:num>
  <w:num w:numId="25">
    <w:abstractNumId w:val="30"/>
  </w:num>
  <w:num w:numId="26">
    <w:abstractNumId w:val="13"/>
  </w:num>
  <w:num w:numId="27">
    <w:abstractNumId w:val="23"/>
  </w:num>
  <w:num w:numId="28">
    <w:abstractNumId w:val="41"/>
  </w:num>
  <w:num w:numId="29">
    <w:abstractNumId w:val="10"/>
  </w:num>
  <w:num w:numId="30">
    <w:abstractNumId w:val="39"/>
  </w:num>
  <w:num w:numId="31">
    <w:abstractNumId w:val="52"/>
  </w:num>
  <w:num w:numId="32">
    <w:abstractNumId w:val="11"/>
  </w:num>
  <w:num w:numId="33">
    <w:abstractNumId w:val="34"/>
  </w:num>
  <w:num w:numId="34">
    <w:abstractNumId w:val="5"/>
  </w:num>
  <w:num w:numId="35">
    <w:abstractNumId w:val="54"/>
  </w:num>
  <w:num w:numId="36">
    <w:abstractNumId w:val="4"/>
  </w:num>
  <w:num w:numId="37">
    <w:abstractNumId w:val="16"/>
  </w:num>
  <w:num w:numId="38">
    <w:abstractNumId w:val="14"/>
  </w:num>
  <w:num w:numId="39">
    <w:abstractNumId w:val="50"/>
  </w:num>
  <w:num w:numId="40">
    <w:abstractNumId w:val="1"/>
  </w:num>
  <w:num w:numId="41">
    <w:abstractNumId w:val="24"/>
  </w:num>
  <w:num w:numId="42">
    <w:abstractNumId w:val="2"/>
  </w:num>
  <w:num w:numId="43">
    <w:abstractNumId w:val="43"/>
  </w:num>
  <w:num w:numId="44">
    <w:abstractNumId w:val="36"/>
  </w:num>
  <w:num w:numId="45">
    <w:abstractNumId w:val="37"/>
  </w:num>
  <w:num w:numId="46">
    <w:abstractNumId w:val="45"/>
  </w:num>
  <w:num w:numId="47">
    <w:abstractNumId w:val="8"/>
  </w:num>
  <w:num w:numId="48">
    <w:abstractNumId w:val="44"/>
  </w:num>
  <w:num w:numId="49">
    <w:abstractNumId w:val="21"/>
  </w:num>
  <w:num w:numId="5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0"/>
  </w:num>
  <w:num w:numId="52">
    <w:abstractNumId w:val="0"/>
  </w:num>
  <w:num w:numId="53">
    <w:abstractNumId w:val="42"/>
  </w:num>
  <w:num w:numId="54">
    <w:abstractNumId w:val="7"/>
  </w:num>
  <w:num w:numId="55">
    <w:abstractNumId w:val="38"/>
  </w:num>
  <w:num w:numId="56">
    <w:abstractNumId w:val="17"/>
  </w:num>
  <w:num w:numId="57">
    <w:abstractNumId w:val="48"/>
  </w:num>
  <w:num w:numId="58">
    <w:abstractNumId w:val="0"/>
  </w:num>
  <w:num w:numId="59">
    <w:abstractNumId w:val="0"/>
  </w:num>
  <w:num w:numId="60">
    <w:abstractNumId w:val="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6D9F"/>
    <w:rsid w:val="00021B7B"/>
    <w:rsid w:val="00021E7A"/>
    <w:rsid w:val="0003464A"/>
    <w:rsid w:val="000519D9"/>
    <w:rsid w:val="000623BE"/>
    <w:rsid w:val="000849B3"/>
    <w:rsid w:val="0009158B"/>
    <w:rsid w:val="000A2FB1"/>
    <w:rsid w:val="000B45F7"/>
    <w:rsid w:val="000C0CA8"/>
    <w:rsid w:val="000D434A"/>
    <w:rsid w:val="000F07CE"/>
    <w:rsid w:val="0014413A"/>
    <w:rsid w:val="001541C9"/>
    <w:rsid w:val="00174242"/>
    <w:rsid w:val="00185356"/>
    <w:rsid w:val="001C2543"/>
    <w:rsid w:val="001D0A72"/>
    <w:rsid w:val="001D3064"/>
    <w:rsid w:val="001E2FAD"/>
    <w:rsid w:val="002056B5"/>
    <w:rsid w:val="002160F2"/>
    <w:rsid w:val="00221A67"/>
    <w:rsid w:val="00236536"/>
    <w:rsid w:val="002501D2"/>
    <w:rsid w:val="00261E42"/>
    <w:rsid w:val="00280B14"/>
    <w:rsid w:val="002E4BC8"/>
    <w:rsid w:val="002F3E59"/>
    <w:rsid w:val="00301562"/>
    <w:rsid w:val="0031511D"/>
    <w:rsid w:val="00324168"/>
    <w:rsid w:val="003548A8"/>
    <w:rsid w:val="003701D7"/>
    <w:rsid w:val="003747E6"/>
    <w:rsid w:val="003759AE"/>
    <w:rsid w:val="003C54D7"/>
    <w:rsid w:val="004060AA"/>
    <w:rsid w:val="00407628"/>
    <w:rsid w:val="00415D12"/>
    <w:rsid w:val="004176B5"/>
    <w:rsid w:val="00435847"/>
    <w:rsid w:val="004536F0"/>
    <w:rsid w:val="00460A11"/>
    <w:rsid w:val="00470A5E"/>
    <w:rsid w:val="00487381"/>
    <w:rsid w:val="00490088"/>
    <w:rsid w:val="004B42F3"/>
    <w:rsid w:val="004B7CC9"/>
    <w:rsid w:val="004E4257"/>
    <w:rsid w:val="005037AE"/>
    <w:rsid w:val="00522E75"/>
    <w:rsid w:val="00543B65"/>
    <w:rsid w:val="00567C9E"/>
    <w:rsid w:val="00570446"/>
    <w:rsid w:val="005719D7"/>
    <w:rsid w:val="00574054"/>
    <w:rsid w:val="005802A5"/>
    <w:rsid w:val="0058125B"/>
    <w:rsid w:val="005943C9"/>
    <w:rsid w:val="005A28B0"/>
    <w:rsid w:val="005B5162"/>
    <w:rsid w:val="005D5F34"/>
    <w:rsid w:val="005D7B93"/>
    <w:rsid w:val="00601FB1"/>
    <w:rsid w:val="0060493B"/>
    <w:rsid w:val="006257BE"/>
    <w:rsid w:val="00631BA5"/>
    <w:rsid w:val="006855DC"/>
    <w:rsid w:val="006E420F"/>
    <w:rsid w:val="006E56E2"/>
    <w:rsid w:val="006E5B7F"/>
    <w:rsid w:val="006F0B68"/>
    <w:rsid w:val="00700031"/>
    <w:rsid w:val="007338F6"/>
    <w:rsid w:val="0074347E"/>
    <w:rsid w:val="00754C73"/>
    <w:rsid w:val="00763B33"/>
    <w:rsid w:val="00794D35"/>
    <w:rsid w:val="007A1DE8"/>
    <w:rsid w:val="007B02F8"/>
    <w:rsid w:val="007B216D"/>
    <w:rsid w:val="007F21C9"/>
    <w:rsid w:val="008120B4"/>
    <w:rsid w:val="00815A8F"/>
    <w:rsid w:val="00821289"/>
    <w:rsid w:val="008243D9"/>
    <w:rsid w:val="00861ACC"/>
    <w:rsid w:val="00871F9F"/>
    <w:rsid w:val="008B158A"/>
    <w:rsid w:val="008C112F"/>
    <w:rsid w:val="008D3541"/>
    <w:rsid w:val="008D6370"/>
    <w:rsid w:val="008E720A"/>
    <w:rsid w:val="008F4780"/>
    <w:rsid w:val="00923710"/>
    <w:rsid w:val="00945CB6"/>
    <w:rsid w:val="00963F34"/>
    <w:rsid w:val="00965C57"/>
    <w:rsid w:val="00984338"/>
    <w:rsid w:val="00992F47"/>
    <w:rsid w:val="0099744F"/>
    <w:rsid w:val="009A3360"/>
    <w:rsid w:val="009B2AFC"/>
    <w:rsid w:val="009C38C7"/>
    <w:rsid w:val="009E7AC0"/>
    <w:rsid w:val="009F47F5"/>
    <w:rsid w:val="009F4C4B"/>
    <w:rsid w:val="00A051E7"/>
    <w:rsid w:val="00A1602C"/>
    <w:rsid w:val="00A23833"/>
    <w:rsid w:val="00A544E7"/>
    <w:rsid w:val="00A5639B"/>
    <w:rsid w:val="00A638EF"/>
    <w:rsid w:val="00A6487C"/>
    <w:rsid w:val="00A95C4A"/>
    <w:rsid w:val="00AA0F37"/>
    <w:rsid w:val="00AC0935"/>
    <w:rsid w:val="00AC0987"/>
    <w:rsid w:val="00AC3388"/>
    <w:rsid w:val="00AC6D2E"/>
    <w:rsid w:val="00AE0B82"/>
    <w:rsid w:val="00AE2A5B"/>
    <w:rsid w:val="00B063B7"/>
    <w:rsid w:val="00B07BF9"/>
    <w:rsid w:val="00B1776A"/>
    <w:rsid w:val="00B555AE"/>
    <w:rsid w:val="00B81830"/>
    <w:rsid w:val="00B871C5"/>
    <w:rsid w:val="00BB5444"/>
    <w:rsid w:val="00BC4751"/>
    <w:rsid w:val="00BD05F7"/>
    <w:rsid w:val="00C124DB"/>
    <w:rsid w:val="00C35D89"/>
    <w:rsid w:val="00C41694"/>
    <w:rsid w:val="00C53F58"/>
    <w:rsid w:val="00C74D6D"/>
    <w:rsid w:val="00C82CA2"/>
    <w:rsid w:val="00C97128"/>
    <w:rsid w:val="00CA52C8"/>
    <w:rsid w:val="00CB14B0"/>
    <w:rsid w:val="00CD186D"/>
    <w:rsid w:val="00CD65A3"/>
    <w:rsid w:val="00CF3412"/>
    <w:rsid w:val="00CF4E8D"/>
    <w:rsid w:val="00D060CA"/>
    <w:rsid w:val="00D234F3"/>
    <w:rsid w:val="00D252C4"/>
    <w:rsid w:val="00D25A3B"/>
    <w:rsid w:val="00D47DC9"/>
    <w:rsid w:val="00D532D0"/>
    <w:rsid w:val="00D7544E"/>
    <w:rsid w:val="00D85D71"/>
    <w:rsid w:val="00D86940"/>
    <w:rsid w:val="00DA2A6D"/>
    <w:rsid w:val="00DA586D"/>
    <w:rsid w:val="00DB461A"/>
    <w:rsid w:val="00DC0118"/>
    <w:rsid w:val="00DC15F8"/>
    <w:rsid w:val="00DC363E"/>
    <w:rsid w:val="00DC3778"/>
    <w:rsid w:val="00DD57E3"/>
    <w:rsid w:val="00E1243E"/>
    <w:rsid w:val="00E138C2"/>
    <w:rsid w:val="00E26561"/>
    <w:rsid w:val="00E47DA4"/>
    <w:rsid w:val="00E80EEA"/>
    <w:rsid w:val="00E95D0C"/>
    <w:rsid w:val="00F1056D"/>
    <w:rsid w:val="00F3125A"/>
    <w:rsid w:val="00F36199"/>
    <w:rsid w:val="00F82188"/>
    <w:rsid w:val="00F84464"/>
    <w:rsid w:val="00F943C4"/>
    <w:rsid w:val="00FA2327"/>
    <w:rsid w:val="00FB3FFD"/>
    <w:rsid w:val="00F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3318960"/>
  <w15:docId w15:val="{0162EB59-B65A-4B36-BC3C-A3FB1E78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E138C2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C15F8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614</TotalTime>
  <Pages>4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876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ng.phuocloc</cp:lastModifiedBy>
  <cp:revision>88</cp:revision>
  <cp:lastPrinted>2013-12-07T15:57:00Z</cp:lastPrinted>
  <dcterms:created xsi:type="dcterms:W3CDTF">2013-10-13T11:06:00Z</dcterms:created>
  <dcterms:modified xsi:type="dcterms:W3CDTF">2017-03-20T14:57:00Z</dcterms:modified>
</cp:coreProperties>
</file>