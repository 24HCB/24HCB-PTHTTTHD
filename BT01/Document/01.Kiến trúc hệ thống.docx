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9239B" w14:textId="77777777" w:rsidR="003548A8" w:rsidRPr="002F3E59" w:rsidRDefault="003548A8" w:rsidP="003548A8">
      <w:pPr>
        <w:rPr>
          <w:lang w:val="en-US"/>
        </w:rPr>
      </w:pPr>
    </w:p>
    <w:p w14:paraId="6377C141" w14:textId="77777777" w:rsidR="00301562" w:rsidRPr="002F3E59" w:rsidRDefault="00301562" w:rsidP="003548A8">
      <w:pPr>
        <w:rPr>
          <w:lang w:val="en-US"/>
        </w:rPr>
      </w:pPr>
    </w:p>
    <w:p w14:paraId="043DD38D" w14:textId="77777777" w:rsidR="00301562" w:rsidRPr="002F3E59" w:rsidRDefault="00301562" w:rsidP="003548A8">
      <w:pPr>
        <w:rPr>
          <w:lang w:val="en-US"/>
        </w:rPr>
      </w:pPr>
    </w:p>
    <w:p w14:paraId="52E98224" w14:textId="77777777" w:rsidR="00301562" w:rsidRPr="002F3E59" w:rsidRDefault="00301562" w:rsidP="003548A8">
      <w:pPr>
        <w:rPr>
          <w:lang w:val="en-US"/>
        </w:rPr>
      </w:pPr>
    </w:p>
    <w:p w14:paraId="63328893" w14:textId="77777777" w:rsidR="00301562" w:rsidRPr="002F3E59" w:rsidRDefault="00301562" w:rsidP="003548A8">
      <w:pPr>
        <w:rPr>
          <w:lang w:val="en-US"/>
        </w:rPr>
      </w:pPr>
    </w:p>
    <w:p w14:paraId="24AE6604" w14:textId="77777777" w:rsidR="00301562" w:rsidRPr="002F3E59" w:rsidRDefault="00301562" w:rsidP="003548A8">
      <w:pPr>
        <w:rPr>
          <w:lang w:val="en-US"/>
        </w:rPr>
      </w:pPr>
    </w:p>
    <w:p w14:paraId="518C6F89" w14:textId="77777777" w:rsidR="00301562" w:rsidRPr="002F3E59" w:rsidRDefault="00301562" w:rsidP="003548A8">
      <w:pPr>
        <w:rPr>
          <w:lang w:val="en-US"/>
        </w:rPr>
      </w:pPr>
    </w:p>
    <w:p w14:paraId="139FAA92" w14:textId="77777777" w:rsidR="003548A8" w:rsidRPr="002F3E59" w:rsidRDefault="003548A8" w:rsidP="003548A8">
      <w:pPr>
        <w:rPr>
          <w:lang w:val="en-US"/>
        </w:rPr>
      </w:pPr>
    </w:p>
    <w:p w14:paraId="6F5F67AC" w14:textId="77777777" w:rsidR="00D234F3" w:rsidRPr="002F3E59" w:rsidRDefault="005943C9" w:rsidP="005943C9">
      <w:pPr>
        <w:pStyle w:val="Title"/>
        <w:wordWrap w:val="0"/>
        <w:jc w:val="right"/>
        <w:rPr>
          <w:rFonts w:ascii="Times New Roman" w:hAnsi="Times New Roman"/>
          <w:color w:val="000000" w:themeColor="text1"/>
          <w:lang w:val="en-US" w:eastAsia="ja-JP"/>
        </w:rPr>
      </w:pPr>
      <w:r w:rsidRPr="002F3E59">
        <w:rPr>
          <w:rFonts w:ascii="Times New Roman" w:hAnsi="Times New Roman"/>
          <w:color w:val="000000" w:themeColor="text1"/>
          <w:lang w:val="en-US" w:eastAsia="ja-JP"/>
        </w:rPr>
        <w:t>Mô tả</w:t>
      </w:r>
      <w:r w:rsidR="00B063B7">
        <w:rPr>
          <w:rFonts w:ascii="Times New Roman" w:hAnsi="Times New Roman"/>
          <w:color w:val="000000" w:themeColor="text1"/>
          <w:lang w:val="en-US" w:eastAsia="ja-JP"/>
        </w:rPr>
        <w:t xml:space="preserve"> Classdiagram</w:t>
      </w:r>
      <w:r w:rsidRPr="002F3E59">
        <w:rPr>
          <w:rFonts w:ascii="Times New Roman" w:hAnsi="Times New Roman"/>
          <w:color w:val="000000" w:themeColor="text1"/>
          <w:lang w:val="en-US" w:eastAsia="ja-JP"/>
        </w:rPr>
        <w:t xml:space="preserve"> DrinkMilk</w:t>
      </w:r>
      <w:bookmarkStart w:id="0" w:name="_GoBack"/>
      <w:bookmarkEnd w:id="0"/>
    </w:p>
    <w:p w14:paraId="3A191A03" w14:textId="77777777" w:rsidR="007A1DE8" w:rsidRPr="002F3E59" w:rsidRDefault="007A1DE8" w:rsidP="007A1DE8">
      <w:pPr>
        <w:rPr>
          <w:color w:val="000000" w:themeColor="text1"/>
          <w:lang w:val="en-US"/>
        </w:rPr>
      </w:pPr>
    </w:p>
    <w:p w14:paraId="7007A78C" w14:textId="7BB8E9DC" w:rsidR="007A1DE8" w:rsidRPr="002F3E59" w:rsidRDefault="007A1DE8" w:rsidP="007A1DE8">
      <w:pPr>
        <w:jc w:val="right"/>
        <w:rPr>
          <w:color w:val="000000" w:themeColor="text1"/>
          <w:sz w:val="34"/>
          <w:szCs w:val="30"/>
          <w:lang w:val="en-US"/>
        </w:rPr>
      </w:pPr>
      <w:r w:rsidRPr="002F3E59">
        <w:rPr>
          <w:color w:val="000000" w:themeColor="text1"/>
          <w:sz w:val="34"/>
          <w:szCs w:val="30"/>
          <w:lang w:val="en-US"/>
        </w:rPr>
        <w:t xml:space="preserve">Version </w:t>
      </w:r>
      <w:r w:rsidR="003C54D7">
        <w:rPr>
          <w:color w:val="000000" w:themeColor="text1"/>
          <w:sz w:val="34"/>
          <w:szCs w:val="30"/>
          <w:lang w:val="en-US" w:eastAsia="ja-JP"/>
        </w:rPr>
        <w:t>1</w:t>
      </w:r>
      <w:r w:rsidR="00763B33" w:rsidRPr="002F3E59">
        <w:rPr>
          <w:color w:val="000000" w:themeColor="text1"/>
          <w:sz w:val="34"/>
          <w:szCs w:val="30"/>
          <w:lang w:val="en-US"/>
        </w:rPr>
        <w:t>.0</w:t>
      </w:r>
    </w:p>
    <w:p w14:paraId="70B3AA7B" w14:textId="77777777" w:rsidR="00D234F3" w:rsidRPr="002F3E59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37A01E01" w14:textId="77777777" w:rsidR="003548A8" w:rsidRPr="002F3E59" w:rsidRDefault="003548A8" w:rsidP="003548A8">
      <w:pPr>
        <w:rPr>
          <w:lang w:val="en-US"/>
        </w:rPr>
      </w:pPr>
    </w:p>
    <w:p w14:paraId="14ABE6CE" w14:textId="77777777" w:rsidR="00301562" w:rsidRPr="002F3E59" w:rsidRDefault="00301562" w:rsidP="003548A8">
      <w:pPr>
        <w:rPr>
          <w:lang w:val="en-US"/>
        </w:rPr>
      </w:pPr>
    </w:p>
    <w:p w14:paraId="21C22988" w14:textId="77777777" w:rsidR="00301562" w:rsidRPr="002F3E59" w:rsidRDefault="00301562" w:rsidP="003548A8">
      <w:pPr>
        <w:rPr>
          <w:lang w:val="en-US"/>
        </w:rPr>
      </w:pPr>
    </w:p>
    <w:p w14:paraId="30BFFED4" w14:textId="77777777" w:rsidR="00301562" w:rsidRPr="002F3E59" w:rsidRDefault="00301562" w:rsidP="003548A8">
      <w:pPr>
        <w:rPr>
          <w:lang w:val="en-US"/>
        </w:rPr>
      </w:pPr>
    </w:p>
    <w:p w14:paraId="509FDC3D" w14:textId="77777777" w:rsidR="00301562" w:rsidRPr="002F3E59" w:rsidRDefault="00301562" w:rsidP="003548A8">
      <w:pPr>
        <w:rPr>
          <w:lang w:val="en-US"/>
        </w:rPr>
      </w:pPr>
    </w:p>
    <w:p w14:paraId="1FD0E61B" w14:textId="77777777" w:rsidR="00301562" w:rsidRPr="002F3E59" w:rsidRDefault="00301562" w:rsidP="003548A8">
      <w:pPr>
        <w:rPr>
          <w:lang w:val="en-US"/>
        </w:rPr>
      </w:pPr>
    </w:p>
    <w:p w14:paraId="2C185A66" w14:textId="77777777" w:rsidR="00301562" w:rsidRPr="002F3E59" w:rsidRDefault="00301562" w:rsidP="003548A8">
      <w:pPr>
        <w:rPr>
          <w:lang w:val="en-US"/>
        </w:rPr>
      </w:pPr>
    </w:p>
    <w:p w14:paraId="3D50C48F" w14:textId="77777777" w:rsidR="00301562" w:rsidRPr="002F3E59" w:rsidRDefault="00301562" w:rsidP="003548A8">
      <w:pPr>
        <w:rPr>
          <w:lang w:val="en-US"/>
        </w:rPr>
      </w:pPr>
    </w:p>
    <w:p w14:paraId="5E91830E" w14:textId="77777777" w:rsidR="00301562" w:rsidRPr="002F3E59" w:rsidRDefault="00301562" w:rsidP="003548A8">
      <w:pPr>
        <w:rPr>
          <w:lang w:val="en-US"/>
        </w:rPr>
      </w:pPr>
    </w:p>
    <w:p w14:paraId="0F5D9983" w14:textId="77777777" w:rsidR="003548A8" w:rsidRPr="002F3E59" w:rsidRDefault="003548A8" w:rsidP="003548A8">
      <w:pPr>
        <w:rPr>
          <w:lang w:val="en-US"/>
        </w:rPr>
      </w:pPr>
    </w:p>
    <w:p w14:paraId="14D6FFDF" w14:textId="77777777" w:rsidR="003548A8" w:rsidRPr="002F3E59" w:rsidRDefault="003548A8" w:rsidP="003548A8">
      <w:pPr>
        <w:rPr>
          <w:lang w:val="en-US"/>
        </w:rPr>
      </w:pPr>
    </w:p>
    <w:p w14:paraId="1722DA37" w14:textId="77777777" w:rsidR="003548A8" w:rsidRPr="002F3E59" w:rsidRDefault="003548A8" w:rsidP="003548A8">
      <w:pPr>
        <w:rPr>
          <w:lang w:val="en-US"/>
        </w:rPr>
      </w:pPr>
    </w:p>
    <w:p w14:paraId="2F1A3F68" w14:textId="77777777" w:rsidR="003548A8" w:rsidRPr="002F3E59" w:rsidRDefault="003548A8" w:rsidP="003548A8">
      <w:pPr>
        <w:rPr>
          <w:lang w:val="en-US"/>
        </w:rPr>
      </w:pPr>
    </w:p>
    <w:p w14:paraId="1CFF40F1" w14:textId="77777777" w:rsidR="003548A8" w:rsidRPr="002F3E59" w:rsidRDefault="003548A8" w:rsidP="003548A8">
      <w:pPr>
        <w:rPr>
          <w:lang w:val="en-US"/>
        </w:rPr>
      </w:pPr>
    </w:p>
    <w:p w14:paraId="076B0DF5" w14:textId="77777777" w:rsidR="003548A8" w:rsidRPr="002F3E59" w:rsidRDefault="003548A8" w:rsidP="003548A8">
      <w:pPr>
        <w:jc w:val="center"/>
        <w:rPr>
          <w:sz w:val="30"/>
          <w:szCs w:val="30"/>
          <w:lang w:val="en-US"/>
        </w:rPr>
      </w:pPr>
      <w:r w:rsidRPr="002F3E59">
        <w:rPr>
          <w:sz w:val="30"/>
          <w:szCs w:val="30"/>
          <w:lang w:val="en-US"/>
        </w:rPr>
        <w:t>Sinh viên thực hiện:</w:t>
      </w:r>
    </w:p>
    <w:p w14:paraId="31033085" w14:textId="77777777" w:rsidR="003548A8" w:rsidRPr="002F3E59" w:rsidRDefault="009E7AC0" w:rsidP="003548A8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1542232</w:t>
      </w:r>
      <w:r w:rsidR="003548A8"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/>
        </w:rPr>
        <w:t>Trần Thị Lệ Huyền</w:t>
      </w:r>
    </w:p>
    <w:p w14:paraId="626920DA" w14:textId="77777777" w:rsidR="009E7AC0" w:rsidRPr="002F3E59" w:rsidRDefault="009E7AC0" w:rsidP="009E7AC0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1542238 – Nguyễn Thị Phước Lộc</w:t>
      </w:r>
    </w:p>
    <w:p w14:paraId="761E306C" w14:textId="77777777"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4</w:t>
      </w:r>
      <w:r w:rsidRPr="002F3E59">
        <w:rPr>
          <w:color w:val="000000" w:themeColor="text1"/>
          <w:sz w:val="30"/>
          <w:szCs w:val="30"/>
          <w:lang w:val="en-US"/>
        </w:rPr>
        <w:t xml:space="preserve">8 – </w:t>
      </w:r>
      <w:r w:rsidRPr="002F3E59">
        <w:rPr>
          <w:color w:val="000000" w:themeColor="text1"/>
          <w:sz w:val="30"/>
          <w:szCs w:val="30"/>
          <w:lang w:val="en-US" w:eastAsia="ja-JP"/>
        </w:rPr>
        <w:t>Thân Hoàng Xuân Nghiệp</w:t>
      </w:r>
    </w:p>
    <w:p w14:paraId="7F348848" w14:textId="77777777"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66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Phạm Trường Sơn</w:t>
      </w:r>
    </w:p>
    <w:p w14:paraId="1D5D2579" w14:textId="77777777"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93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Nguyễn Minh Vương</w:t>
      </w:r>
    </w:p>
    <w:p w14:paraId="19735B6A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986BDC8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412B9E6A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41690C9E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615E781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415F4576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EF8949C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216A0F39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CD6BC92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550D1616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2153D4E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33DDC815" w14:textId="77777777" w:rsidR="007A1DE8" w:rsidRPr="002F3E59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2F3E59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2F3E59">
        <w:rPr>
          <w:rFonts w:eastAsia="SimSun"/>
          <w:b/>
          <w:sz w:val="36"/>
          <w:lang w:val="en-US"/>
        </w:rPr>
        <w:t xml:space="preserve"> </w:t>
      </w:r>
    </w:p>
    <w:p w14:paraId="5E519316" w14:textId="77777777" w:rsidR="007A1DE8" w:rsidRPr="002F3E59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45"/>
        <w:gridCol w:w="3762"/>
        <w:gridCol w:w="2304"/>
      </w:tblGrid>
      <w:tr w:rsidR="00E95D0C" w:rsidRPr="002F3E59" w14:paraId="731F726F" w14:textId="77777777" w:rsidTr="009E7AC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9B70" w14:textId="77777777"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C1FD5" w14:textId="77777777"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E09DE" w14:textId="77777777"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D5B2B" w14:textId="77777777" w:rsidR="00E95D0C" w:rsidRPr="002F3E59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763B33" w:rsidRPr="002F3E59" w14:paraId="7071B5B7" w14:textId="77777777" w:rsidTr="009E7AC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60928" w14:textId="7C088638" w:rsidR="00E95D0C" w:rsidRPr="002F3E59" w:rsidRDefault="003C54D7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 w:eastAsia="ja-JP"/>
              </w:rPr>
              <w:t>20</w:t>
            </w:r>
            <w:r w:rsidR="005943C9" w:rsidRPr="002F3E59">
              <w:rPr>
                <w:rFonts w:eastAsia="SimSun"/>
                <w:color w:val="000000" w:themeColor="text1"/>
                <w:lang w:val="en-US"/>
              </w:rPr>
              <w:t>/0</w:t>
            </w:r>
            <w:r w:rsidR="005943C9" w:rsidRPr="002F3E59">
              <w:rPr>
                <w:color w:val="000000" w:themeColor="text1"/>
                <w:lang w:val="en-US" w:eastAsia="ja-JP"/>
              </w:rPr>
              <w:t>3</w:t>
            </w:r>
            <w:r w:rsidR="009E7AC0" w:rsidRPr="002F3E59">
              <w:rPr>
                <w:rFonts w:eastAsia="SimSun"/>
                <w:color w:val="000000" w:themeColor="text1"/>
                <w:lang w:val="en-US"/>
              </w:rPr>
              <w:t>/2017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0EB0" w14:textId="77777777" w:rsidR="00E95D0C" w:rsidRPr="002F3E59" w:rsidRDefault="009E7AC0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2F3E59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23088" w14:textId="77777777" w:rsidR="00E95D0C" w:rsidRPr="002F3E59" w:rsidRDefault="00763B3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2F3E59">
              <w:rPr>
                <w:rFonts w:eastAsia="SimSun"/>
                <w:color w:val="000000" w:themeColor="text1"/>
                <w:lang w:val="en-US"/>
              </w:rPr>
              <w:t>Tạo mới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ACE5" w14:textId="31550351" w:rsidR="00E95D0C" w:rsidRPr="002F3E59" w:rsidRDefault="003C54D7" w:rsidP="00DC363E">
            <w:pPr>
              <w:keepLines/>
              <w:spacing w:after="120"/>
              <w:jc w:val="center"/>
              <w:rPr>
                <w:color w:val="000000" w:themeColor="text1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Nhóm 24HCB</w:t>
            </w:r>
          </w:p>
        </w:tc>
      </w:tr>
      <w:tr w:rsidR="00E95D0C" w:rsidRPr="002F3E59" w14:paraId="26B9C7C1" w14:textId="77777777" w:rsidTr="00763B33">
        <w:trPr>
          <w:trHeight w:val="408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05A0B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B37B8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5563B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9B461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031063D" w14:textId="77777777" w:rsidR="00A23833" w:rsidRPr="002F3E59" w:rsidRDefault="00A23833" w:rsidP="0031511D">
      <w:pPr>
        <w:pStyle w:val="Title"/>
        <w:rPr>
          <w:rFonts w:ascii="Times New Roman" w:hAnsi="Times New Roman"/>
          <w:lang w:val="en-US"/>
        </w:rPr>
      </w:pPr>
    </w:p>
    <w:p w14:paraId="33C924CF" w14:textId="77777777" w:rsidR="00A23833" w:rsidRPr="002F3E59" w:rsidRDefault="00A23833" w:rsidP="00A23833">
      <w:pPr>
        <w:pStyle w:val="Title"/>
        <w:rPr>
          <w:rFonts w:ascii="Times New Roman" w:hAnsi="Times New Roman"/>
          <w:lang w:val="en-US"/>
        </w:rPr>
      </w:pPr>
      <w:r w:rsidRPr="002F3E59">
        <w:rPr>
          <w:rFonts w:ascii="Times New Roman" w:hAnsi="Times New Roman"/>
          <w:lang w:val="en-US"/>
        </w:rPr>
        <w:br w:type="page"/>
      </w:r>
      <w:r w:rsidRPr="002F3E59">
        <w:rPr>
          <w:rFonts w:ascii="Times New Roman" w:hAnsi="Times New Roman"/>
          <w:lang w:val="en-US"/>
        </w:rPr>
        <w:lastRenderedPageBreak/>
        <w:t>Mục lục</w:t>
      </w:r>
    </w:p>
    <w:p w14:paraId="2A1B4A43" w14:textId="3C117EC2" w:rsidR="00D7295B" w:rsidRDefault="00A2383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 w:rsidRPr="002F3E59">
        <w:rPr>
          <w:lang w:val="en-US"/>
        </w:rPr>
        <w:fldChar w:fldCharType="begin"/>
      </w:r>
      <w:r w:rsidRPr="002F3E59">
        <w:rPr>
          <w:lang w:val="en-US"/>
        </w:rPr>
        <w:instrText xml:space="preserve"> TOC \o "1-2" \h \z \u </w:instrText>
      </w:r>
      <w:r w:rsidRPr="002F3E59">
        <w:rPr>
          <w:lang w:val="en-US"/>
        </w:rPr>
        <w:fldChar w:fldCharType="separate"/>
      </w:r>
      <w:hyperlink w:anchor="_Toc477810247" w:history="1">
        <w:r w:rsidR="00D7295B" w:rsidRPr="0051254B">
          <w:rPr>
            <w:rStyle w:val="Hyperlink"/>
            <w:noProof/>
            <w:lang w:val="en-US"/>
          </w:rPr>
          <w:t>1.</w:t>
        </w:r>
        <w:r w:rsidR="00D7295B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D7295B" w:rsidRPr="0051254B">
          <w:rPr>
            <w:rStyle w:val="Hyperlink"/>
            <w:noProof/>
            <w:lang w:val="en-US"/>
          </w:rPr>
          <w:t>Kiến trúc hệ thống</w:t>
        </w:r>
        <w:r w:rsidR="00D7295B">
          <w:rPr>
            <w:noProof/>
            <w:webHidden/>
          </w:rPr>
          <w:tab/>
        </w:r>
        <w:r w:rsidR="00D7295B">
          <w:rPr>
            <w:noProof/>
            <w:webHidden/>
          </w:rPr>
          <w:fldChar w:fldCharType="begin"/>
        </w:r>
        <w:r w:rsidR="00D7295B">
          <w:rPr>
            <w:noProof/>
            <w:webHidden/>
          </w:rPr>
          <w:instrText xml:space="preserve"> PAGEREF _Toc477810247 \h </w:instrText>
        </w:r>
        <w:r w:rsidR="00D7295B">
          <w:rPr>
            <w:noProof/>
            <w:webHidden/>
          </w:rPr>
        </w:r>
        <w:r w:rsidR="00D7295B">
          <w:rPr>
            <w:noProof/>
            <w:webHidden/>
          </w:rPr>
          <w:fldChar w:fldCharType="separate"/>
        </w:r>
        <w:r w:rsidR="00D7295B">
          <w:rPr>
            <w:noProof/>
            <w:webHidden/>
          </w:rPr>
          <w:t>4</w:t>
        </w:r>
        <w:r w:rsidR="00D7295B">
          <w:rPr>
            <w:noProof/>
            <w:webHidden/>
          </w:rPr>
          <w:fldChar w:fldCharType="end"/>
        </w:r>
      </w:hyperlink>
    </w:p>
    <w:p w14:paraId="418E8798" w14:textId="2D762FFA" w:rsidR="00A23833" w:rsidRDefault="00A23833" w:rsidP="0060493B">
      <w:pPr>
        <w:pStyle w:val="Heading1"/>
        <w:pageBreakBefore/>
        <w:rPr>
          <w:rFonts w:ascii="Times New Roman" w:hAnsi="Times New Roman"/>
          <w:lang w:val="en-US"/>
        </w:rPr>
      </w:pPr>
      <w:r w:rsidRPr="002F3E59">
        <w:rPr>
          <w:rFonts w:ascii="Times New Roman" w:hAnsi="Times New Roman"/>
          <w:lang w:val="en-US"/>
        </w:rPr>
        <w:lastRenderedPageBreak/>
        <w:fldChar w:fldCharType="end"/>
      </w:r>
      <w:bookmarkStart w:id="1" w:name="_Toc477810247"/>
      <w:r w:rsidR="00D7295B">
        <w:rPr>
          <w:rFonts w:ascii="Times New Roman" w:hAnsi="Times New Roman"/>
          <w:lang w:val="en-US"/>
        </w:rPr>
        <w:t>Kiến trúc hệ thống</w:t>
      </w:r>
      <w:bookmarkEnd w:id="1"/>
    </w:p>
    <w:p w14:paraId="13F4AA0A" w14:textId="5501A0B9" w:rsidR="00B063B7" w:rsidRDefault="00B063B7" w:rsidP="00B063B7">
      <w:pPr>
        <w:rPr>
          <w:lang w:val="en-US"/>
        </w:rPr>
      </w:pPr>
    </w:p>
    <w:p w14:paraId="2C2BF09D" w14:textId="69A0078D" w:rsidR="00B063B7" w:rsidRDefault="00D7295B" w:rsidP="00B063B7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DB6EA83" wp14:editId="5AF0F97D">
            <wp:extent cx="5730240" cy="3909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3B7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927A4" w14:textId="77777777" w:rsidR="00BE7F04" w:rsidRDefault="00BE7F04">
      <w:r>
        <w:separator/>
      </w:r>
    </w:p>
  </w:endnote>
  <w:endnote w:type="continuationSeparator" w:id="0">
    <w:p w14:paraId="62E65F89" w14:textId="77777777" w:rsidR="00BE7F04" w:rsidRDefault="00BE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E0B82" w14:paraId="6C4D6E7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D8D963A" w14:textId="77777777" w:rsidR="00AE0B82" w:rsidRPr="007A1DE8" w:rsidRDefault="00AE0B82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4E4697FD" wp14:editId="0541AA5E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BC91592" w14:textId="4E3B5459" w:rsidR="00AE0B82" w:rsidRPr="00B871C5" w:rsidRDefault="00AE0B8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7295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1937869" w14:textId="77777777" w:rsidR="00AE0B82" w:rsidRDefault="00AE0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57FA5" w14:textId="77777777" w:rsidR="00BE7F04" w:rsidRDefault="00BE7F04">
      <w:r>
        <w:separator/>
      </w:r>
    </w:p>
  </w:footnote>
  <w:footnote w:type="continuationSeparator" w:id="0">
    <w:p w14:paraId="0694CD35" w14:textId="77777777" w:rsidR="00BE7F04" w:rsidRDefault="00BE7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A10AF" w14:textId="77777777" w:rsidR="00AE0B82" w:rsidRDefault="00AE0B82">
    <w:r w:rsidRPr="004257CD">
      <w:rPr>
        <w:noProof/>
        <w:lang w:val="en-US" w:eastAsia="ja-JP"/>
      </w:rPr>
      <w:drawing>
        <wp:anchor distT="0" distB="0" distL="114300" distR="114300" simplePos="0" relativeHeight="251661312" behindDoc="1" locked="0" layoutInCell="1" allowOverlap="1" wp14:anchorId="7E516803" wp14:editId="14103ED1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E0B82" w14:paraId="6BA392AF" w14:textId="77777777" w:rsidTr="008D3541">
      <w:tc>
        <w:tcPr>
          <w:tcW w:w="6623" w:type="dxa"/>
          <w:shd w:val="clear" w:color="auto" w:fill="auto"/>
        </w:tcPr>
        <w:p w14:paraId="068ED1E2" w14:textId="77777777" w:rsidR="00AE0B82" w:rsidRPr="005943C9" w:rsidRDefault="00AE0B82" w:rsidP="00963F34">
          <w:pPr>
            <w:pStyle w:val="Header"/>
            <w:tabs>
              <w:tab w:val="clear" w:pos="4320"/>
              <w:tab w:val="clear" w:pos="8640"/>
              <w:tab w:val="center" w:pos="3203"/>
            </w:tabs>
            <w:rPr>
              <w:color w:val="000000" w:themeColor="text1"/>
            </w:rPr>
          </w:pPr>
          <w:r w:rsidRPr="005943C9">
            <w:rPr>
              <w:color w:val="000000" w:themeColor="text1"/>
            </w:rPr>
            <w:t>DrinkMilk</w:t>
          </w:r>
          <w:r w:rsidRPr="005943C9">
            <w:rPr>
              <w:color w:val="000000" w:themeColor="text1"/>
            </w:rPr>
            <w:tab/>
          </w:r>
        </w:p>
      </w:tc>
      <w:tc>
        <w:tcPr>
          <w:tcW w:w="2845" w:type="dxa"/>
          <w:shd w:val="clear" w:color="auto" w:fill="auto"/>
        </w:tcPr>
        <w:p w14:paraId="30168971" w14:textId="1B73A5A4" w:rsidR="00AE0B82" w:rsidRPr="008D3541" w:rsidRDefault="00AE0B82">
          <w:pPr>
            <w:pStyle w:val="Header"/>
            <w:rPr>
              <w:lang w:val="en-US"/>
            </w:rPr>
          </w:pPr>
          <w:r>
            <w:rPr>
              <w:lang w:val="en-US"/>
            </w:rPr>
            <w:t>Phiên bản:</w:t>
          </w:r>
          <w:r w:rsidR="008E720A">
            <w:rPr>
              <w:rFonts w:hint="eastAsia"/>
              <w:lang w:val="en-US" w:eastAsia="ja-JP"/>
            </w:rPr>
            <w:t>1</w:t>
          </w:r>
          <w:r>
            <w:rPr>
              <w:lang w:val="en-US"/>
            </w:rPr>
            <w:t>.0</w:t>
          </w:r>
        </w:p>
      </w:tc>
    </w:tr>
    <w:tr w:rsidR="00AE0B82" w14:paraId="2D3EEDD9" w14:textId="77777777" w:rsidTr="008D3541">
      <w:tc>
        <w:tcPr>
          <w:tcW w:w="6623" w:type="dxa"/>
          <w:shd w:val="clear" w:color="auto" w:fill="auto"/>
        </w:tcPr>
        <w:p w14:paraId="7D3F2D38" w14:textId="3D9A9AB6" w:rsidR="00AE0B82" w:rsidRPr="008D3541" w:rsidRDefault="00D7295B">
          <w:pPr>
            <w:pStyle w:val="Header"/>
            <w:rPr>
              <w:lang w:val="en-US"/>
            </w:rPr>
          </w:pPr>
          <w:r>
            <w:rPr>
              <w:lang w:val="en-US" w:eastAsia="ja-JP"/>
            </w:rPr>
            <w:t>Kiến trúc hệ thống</w:t>
          </w:r>
        </w:p>
      </w:tc>
      <w:tc>
        <w:tcPr>
          <w:tcW w:w="2845" w:type="dxa"/>
          <w:shd w:val="clear" w:color="auto" w:fill="auto"/>
        </w:tcPr>
        <w:p w14:paraId="7BB6C20A" w14:textId="7D9688DE" w:rsidR="00AE0B82" w:rsidRPr="008D3541" w:rsidRDefault="00AE0B82" w:rsidP="00963F34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5719D7">
            <w:rPr>
              <w:rFonts w:hint="eastAsia"/>
              <w:lang w:val="en-US" w:eastAsia="ja-JP"/>
            </w:rPr>
            <w:t>2</w:t>
          </w:r>
          <w:r>
            <w:rPr>
              <w:rFonts w:hint="eastAsia"/>
              <w:lang w:val="en-US" w:eastAsia="ja-JP"/>
            </w:rPr>
            <w:t>0</w:t>
          </w:r>
          <w:r>
            <w:rPr>
              <w:lang w:val="en-US"/>
            </w:rPr>
            <w:t>/0</w:t>
          </w:r>
          <w:r>
            <w:rPr>
              <w:rFonts w:hint="eastAsia"/>
              <w:lang w:val="en-US" w:eastAsia="ja-JP"/>
            </w:rPr>
            <w:t>3</w:t>
          </w:r>
          <w:r>
            <w:rPr>
              <w:lang w:val="en-US"/>
            </w:rPr>
            <w:t>/2017</w:t>
          </w:r>
        </w:p>
      </w:tc>
    </w:tr>
  </w:tbl>
  <w:p w14:paraId="62376D2E" w14:textId="77777777" w:rsidR="00AE0B82" w:rsidRPr="007A1DE8" w:rsidRDefault="00AE0B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7E1D6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7585C"/>
    <w:multiLevelType w:val="hybridMultilevel"/>
    <w:tmpl w:val="C4A46E94"/>
    <w:lvl w:ilvl="0" w:tplc="122A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72CC9"/>
    <w:multiLevelType w:val="hybridMultilevel"/>
    <w:tmpl w:val="69D801AE"/>
    <w:lvl w:ilvl="0" w:tplc="D06087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605FA"/>
    <w:multiLevelType w:val="hybridMultilevel"/>
    <w:tmpl w:val="7B8ADD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C22A9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F54EBB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A771D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0DC021DA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0EFF00F6"/>
    <w:multiLevelType w:val="hybridMultilevel"/>
    <w:tmpl w:val="B3101810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4EC1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A871C2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5F3237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F8313D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3" w15:restartNumberingAfterBreak="0">
    <w:nsid w:val="2AE267FB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4" w15:restartNumberingAfterBreak="0">
    <w:nsid w:val="2AED111A"/>
    <w:multiLevelType w:val="hybridMultilevel"/>
    <w:tmpl w:val="0750E7CE"/>
    <w:lvl w:ilvl="0" w:tplc="2988A1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6E55BD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CE3AAA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D9687A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8" w15:restartNumberingAfterBreak="0">
    <w:nsid w:val="33CF3AED"/>
    <w:multiLevelType w:val="hybridMultilevel"/>
    <w:tmpl w:val="919459D8"/>
    <w:lvl w:ilvl="0" w:tplc="A4E2138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E31D1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0" w15:restartNumberingAfterBreak="0">
    <w:nsid w:val="3AB90FE3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1" w15:restartNumberingAfterBreak="0">
    <w:nsid w:val="3D44297E"/>
    <w:multiLevelType w:val="hybridMultilevel"/>
    <w:tmpl w:val="E0303F10"/>
    <w:lvl w:ilvl="0" w:tplc="87182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93865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6C7C09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B103B2"/>
    <w:multiLevelType w:val="hybridMultilevel"/>
    <w:tmpl w:val="AFE8D866"/>
    <w:lvl w:ilvl="0" w:tplc="69428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CB7726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E077A4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7" w15:restartNumberingAfterBreak="0">
    <w:nsid w:val="4B8A3BA8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410A26"/>
    <w:multiLevelType w:val="hybridMultilevel"/>
    <w:tmpl w:val="FE688C5A"/>
    <w:lvl w:ilvl="0" w:tplc="D2AA6DA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A65A4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D12229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D127C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A9A7D4A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9B3127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F25008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41FD8"/>
    <w:multiLevelType w:val="hybridMultilevel"/>
    <w:tmpl w:val="C4A46E94"/>
    <w:lvl w:ilvl="0" w:tplc="122A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8E7945"/>
    <w:multiLevelType w:val="hybridMultilevel"/>
    <w:tmpl w:val="5CD23870"/>
    <w:lvl w:ilvl="0" w:tplc="FDCC4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70DAF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6840BE"/>
    <w:multiLevelType w:val="hybridMultilevel"/>
    <w:tmpl w:val="7B8ADD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52D39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C104F7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800B5D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AB374B"/>
    <w:multiLevelType w:val="hybridMultilevel"/>
    <w:tmpl w:val="E21E2A02"/>
    <w:lvl w:ilvl="0" w:tplc="FDCC4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E12F3"/>
    <w:multiLevelType w:val="hybridMultilevel"/>
    <w:tmpl w:val="52587F72"/>
    <w:lvl w:ilvl="0" w:tplc="7778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994080"/>
    <w:multiLevelType w:val="hybridMultilevel"/>
    <w:tmpl w:val="49A809C8"/>
    <w:lvl w:ilvl="0" w:tplc="557CC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5F0193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E46459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8" w15:restartNumberingAfterBreak="0">
    <w:nsid w:val="75C85722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7915018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8C624B3"/>
    <w:multiLevelType w:val="hybridMultilevel"/>
    <w:tmpl w:val="6368E2E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9713154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001236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BDF6382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D3F2BCB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2"/>
  </w:num>
  <w:num w:numId="3">
    <w:abstractNumId w:val="15"/>
  </w:num>
  <w:num w:numId="4">
    <w:abstractNumId w:val="22"/>
  </w:num>
  <w:num w:numId="5">
    <w:abstractNumId w:val="18"/>
  </w:num>
  <w:num w:numId="6">
    <w:abstractNumId w:val="3"/>
  </w:num>
  <w:num w:numId="7">
    <w:abstractNumId w:val="20"/>
  </w:num>
  <w:num w:numId="8">
    <w:abstractNumId w:val="49"/>
  </w:num>
  <w:num w:numId="9">
    <w:abstractNumId w:val="9"/>
  </w:num>
  <w:num w:numId="10">
    <w:abstractNumId w:val="35"/>
  </w:num>
  <w:num w:numId="11">
    <w:abstractNumId w:val="47"/>
  </w:num>
  <w:num w:numId="12">
    <w:abstractNumId w:val="33"/>
  </w:num>
  <w:num w:numId="13">
    <w:abstractNumId w:val="25"/>
  </w:num>
  <w:num w:numId="14">
    <w:abstractNumId w:val="19"/>
  </w:num>
  <w:num w:numId="15">
    <w:abstractNumId w:val="31"/>
  </w:num>
  <w:num w:numId="16">
    <w:abstractNumId w:val="51"/>
  </w:num>
  <w:num w:numId="17">
    <w:abstractNumId w:val="12"/>
  </w:num>
  <w:num w:numId="18">
    <w:abstractNumId w:val="29"/>
  </w:num>
  <w:num w:numId="19">
    <w:abstractNumId w:val="27"/>
  </w:num>
  <w:num w:numId="20">
    <w:abstractNumId w:val="6"/>
  </w:num>
  <w:num w:numId="21">
    <w:abstractNumId w:val="46"/>
  </w:num>
  <w:num w:numId="22">
    <w:abstractNumId w:val="40"/>
  </w:num>
  <w:num w:numId="23">
    <w:abstractNumId w:val="26"/>
  </w:num>
  <w:num w:numId="24">
    <w:abstractNumId w:val="53"/>
  </w:num>
  <w:num w:numId="25">
    <w:abstractNumId w:val="30"/>
  </w:num>
  <w:num w:numId="26">
    <w:abstractNumId w:val="13"/>
  </w:num>
  <w:num w:numId="27">
    <w:abstractNumId w:val="23"/>
  </w:num>
  <w:num w:numId="28">
    <w:abstractNumId w:val="41"/>
  </w:num>
  <w:num w:numId="29">
    <w:abstractNumId w:val="10"/>
  </w:num>
  <w:num w:numId="30">
    <w:abstractNumId w:val="39"/>
  </w:num>
  <w:num w:numId="31">
    <w:abstractNumId w:val="52"/>
  </w:num>
  <w:num w:numId="32">
    <w:abstractNumId w:val="11"/>
  </w:num>
  <w:num w:numId="33">
    <w:abstractNumId w:val="34"/>
  </w:num>
  <w:num w:numId="34">
    <w:abstractNumId w:val="5"/>
  </w:num>
  <w:num w:numId="35">
    <w:abstractNumId w:val="54"/>
  </w:num>
  <w:num w:numId="36">
    <w:abstractNumId w:val="4"/>
  </w:num>
  <w:num w:numId="37">
    <w:abstractNumId w:val="16"/>
  </w:num>
  <w:num w:numId="38">
    <w:abstractNumId w:val="14"/>
  </w:num>
  <w:num w:numId="39">
    <w:abstractNumId w:val="50"/>
  </w:num>
  <w:num w:numId="40">
    <w:abstractNumId w:val="1"/>
  </w:num>
  <w:num w:numId="41">
    <w:abstractNumId w:val="24"/>
  </w:num>
  <w:num w:numId="42">
    <w:abstractNumId w:val="2"/>
  </w:num>
  <w:num w:numId="43">
    <w:abstractNumId w:val="43"/>
  </w:num>
  <w:num w:numId="44">
    <w:abstractNumId w:val="36"/>
  </w:num>
  <w:num w:numId="45">
    <w:abstractNumId w:val="37"/>
  </w:num>
  <w:num w:numId="46">
    <w:abstractNumId w:val="45"/>
  </w:num>
  <w:num w:numId="47">
    <w:abstractNumId w:val="8"/>
  </w:num>
  <w:num w:numId="48">
    <w:abstractNumId w:val="44"/>
  </w:num>
  <w:num w:numId="49">
    <w:abstractNumId w:val="21"/>
  </w:num>
  <w:num w:numId="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</w:num>
  <w:num w:numId="52">
    <w:abstractNumId w:val="0"/>
  </w:num>
  <w:num w:numId="53">
    <w:abstractNumId w:val="42"/>
  </w:num>
  <w:num w:numId="54">
    <w:abstractNumId w:val="7"/>
  </w:num>
  <w:num w:numId="55">
    <w:abstractNumId w:val="38"/>
  </w:num>
  <w:num w:numId="56">
    <w:abstractNumId w:val="17"/>
  </w:num>
  <w:num w:numId="57">
    <w:abstractNumId w:val="48"/>
  </w:num>
  <w:num w:numId="58">
    <w:abstractNumId w:val="0"/>
  </w:num>
  <w:num w:numId="59">
    <w:abstractNumId w:val="0"/>
  </w:num>
  <w:num w:numId="60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6D9F"/>
    <w:rsid w:val="00021B7B"/>
    <w:rsid w:val="00021E7A"/>
    <w:rsid w:val="0003464A"/>
    <w:rsid w:val="000519D9"/>
    <w:rsid w:val="000623BE"/>
    <w:rsid w:val="000849B3"/>
    <w:rsid w:val="0009158B"/>
    <w:rsid w:val="000A2FB1"/>
    <w:rsid w:val="000B45F7"/>
    <w:rsid w:val="000C0CA8"/>
    <w:rsid w:val="000D434A"/>
    <w:rsid w:val="000F07CE"/>
    <w:rsid w:val="0014413A"/>
    <w:rsid w:val="001541C9"/>
    <w:rsid w:val="00174242"/>
    <w:rsid w:val="00185356"/>
    <w:rsid w:val="001C2543"/>
    <w:rsid w:val="001D0A72"/>
    <w:rsid w:val="001D3064"/>
    <w:rsid w:val="001E2FAD"/>
    <w:rsid w:val="002056B5"/>
    <w:rsid w:val="002160F2"/>
    <w:rsid w:val="00221A67"/>
    <w:rsid w:val="00236536"/>
    <w:rsid w:val="002501D2"/>
    <w:rsid w:val="00261E42"/>
    <w:rsid w:val="00280B14"/>
    <w:rsid w:val="002E4BC8"/>
    <w:rsid w:val="002F3E59"/>
    <w:rsid w:val="00301562"/>
    <w:rsid w:val="0031511D"/>
    <w:rsid w:val="00324168"/>
    <w:rsid w:val="003548A8"/>
    <w:rsid w:val="003701D7"/>
    <w:rsid w:val="003747E6"/>
    <w:rsid w:val="003759AE"/>
    <w:rsid w:val="003C54D7"/>
    <w:rsid w:val="004060AA"/>
    <w:rsid w:val="00407628"/>
    <w:rsid w:val="00415D12"/>
    <w:rsid w:val="004176B5"/>
    <w:rsid w:val="00435847"/>
    <w:rsid w:val="004536F0"/>
    <w:rsid w:val="00460A11"/>
    <w:rsid w:val="00470A5E"/>
    <w:rsid w:val="00487381"/>
    <w:rsid w:val="00490088"/>
    <w:rsid w:val="004B42F3"/>
    <w:rsid w:val="004B7CC9"/>
    <w:rsid w:val="004E4257"/>
    <w:rsid w:val="005037AE"/>
    <w:rsid w:val="00522E75"/>
    <w:rsid w:val="00543B65"/>
    <w:rsid w:val="00567C9E"/>
    <w:rsid w:val="00570446"/>
    <w:rsid w:val="005719D7"/>
    <w:rsid w:val="00574054"/>
    <w:rsid w:val="005802A5"/>
    <w:rsid w:val="0058125B"/>
    <w:rsid w:val="005943C9"/>
    <w:rsid w:val="005A28B0"/>
    <w:rsid w:val="005B5162"/>
    <w:rsid w:val="005D5F34"/>
    <w:rsid w:val="005D7B93"/>
    <w:rsid w:val="00601FB1"/>
    <w:rsid w:val="0060493B"/>
    <w:rsid w:val="006257BE"/>
    <w:rsid w:val="00631BA5"/>
    <w:rsid w:val="006855DC"/>
    <w:rsid w:val="006E420F"/>
    <w:rsid w:val="006E56E2"/>
    <w:rsid w:val="006E5B7F"/>
    <w:rsid w:val="00700031"/>
    <w:rsid w:val="007338F6"/>
    <w:rsid w:val="0074347E"/>
    <w:rsid w:val="00754C73"/>
    <w:rsid w:val="00763B33"/>
    <w:rsid w:val="00794D35"/>
    <w:rsid w:val="007A1DE8"/>
    <w:rsid w:val="007B02F8"/>
    <w:rsid w:val="007B216D"/>
    <w:rsid w:val="007F21C9"/>
    <w:rsid w:val="008120B4"/>
    <w:rsid w:val="00815A8F"/>
    <w:rsid w:val="00821289"/>
    <w:rsid w:val="008243D9"/>
    <w:rsid w:val="00861ACC"/>
    <w:rsid w:val="00871F9F"/>
    <w:rsid w:val="008B158A"/>
    <w:rsid w:val="008C112F"/>
    <w:rsid w:val="008D3541"/>
    <w:rsid w:val="008D6370"/>
    <w:rsid w:val="008E720A"/>
    <w:rsid w:val="008F4780"/>
    <w:rsid w:val="00923710"/>
    <w:rsid w:val="00945CB6"/>
    <w:rsid w:val="00963F34"/>
    <w:rsid w:val="00965C57"/>
    <w:rsid w:val="00984338"/>
    <w:rsid w:val="00992F47"/>
    <w:rsid w:val="0099744F"/>
    <w:rsid w:val="009A3360"/>
    <w:rsid w:val="009B2AFC"/>
    <w:rsid w:val="009C38C7"/>
    <w:rsid w:val="009E7AC0"/>
    <w:rsid w:val="009F47F5"/>
    <w:rsid w:val="009F4C4B"/>
    <w:rsid w:val="00A051E7"/>
    <w:rsid w:val="00A1602C"/>
    <w:rsid w:val="00A23833"/>
    <w:rsid w:val="00A544E7"/>
    <w:rsid w:val="00A5639B"/>
    <w:rsid w:val="00A638EF"/>
    <w:rsid w:val="00A6487C"/>
    <w:rsid w:val="00A95C4A"/>
    <w:rsid w:val="00AA0F37"/>
    <w:rsid w:val="00AC0935"/>
    <w:rsid w:val="00AC0987"/>
    <w:rsid w:val="00AC3388"/>
    <w:rsid w:val="00AC6D2E"/>
    <w:rsid w:val="00AE0B82"/>
    <w:rsid w:val="00AE2A5B"/>
    <w:rsid w:val="00B063B7"/>
    <w:rsid w:val="00B07BF9"/>
    <w:rsid w:val="00B1776A"/>
    <w:rsid w:val="00B555AE"/>
    <w:rsid w:val="00B81830"/>
    <w:rsid w:val="00B871C5"/>
    <w:rsid w:val="00BB5444"/>
    <w:rsid w:val="00BC4751"/>
    <w:rsid w:val="00BD05F7"/>
    <w:rsid w:val="00BE7F04"/>
    <w:rsid w:val="00C124DB"/>
    <w:rsid w:val="00C35D89"/>
    <w:rsid w:val="00C53F58"/>
    <w:rsid w:val="00C74D6D"/>
    <w:rsid w:val="00C82CA2"/>
    <w:rsid w:val="00C97128"/>
    <w:rsid w:val="00CA52C8"/>
    <w:rsid w:val="00CB14B0"/>
    <w:rsid w:val="00CD186D"/>
    <w:rsid w:val="00CD65A3"/>
    <w:rsid w:val="00CF3412"/>
    <w:rsid w:val="00CF4E8D"/>
    <w:rsid w:val="00D060CA"/>
    <w:rsid w:val="00D234F3"/>
    <w:rsid w:val="00D252C4"/>
    <w:rsid w:val="00D25A3B"/>
    <w:rsid w:val="00D47DC9"/>
    <w:rsid w:val="00D532D0"/>
    <w:rsid w:val="00D7295B"/>
    <w:rsid w:val="00D7544E"/>
    <w:rsid w:val="00D85D71"/>
    <w:rsid w:val="00D86940"/>
    <w:rsid w:val="00DA2A6D"/>
    <w:rsid w:val="00DA586D"/>
    <w:rsid w:val="00DB461A"/>
    <w:rsid w:val="00DC0118"/>
    <w:rsid w:val="00DC15F8"/>
    <w:rsid w:val="00DC363E"/>
    <w:rsid w:val="00DC3778"/>
    <w:rsid w:val="00DD57E3"/>
    <w:rsid w:val="00E1243E"/>
    <w:rsid w:val="00E138C2"/>
    <w:rsid w:val="00E26561"/>
    <w:rsid w:val="00E47DA4"/>
    <w:rsid w:val="00E80EEA"/>
    <w:rsid w:val="00E95D0C"/>
    <w:rsid w:val="00F1056D"/>
    <w:rsid w:val="00F3125A"/>
    <w:rsid w:val="00F36199"/>
    <w:rsid w:val="00F82188"/>
    <w:rsid w:val="00F84464"/>
    <w:rsid w:val="00F943C4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318960"/>
  <w15:docId w15:val="{0162EB59-B65A-4B36-BC3C-A3FB1E78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E138C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15F8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615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499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ng.phuocloc</cp:lastModifiedBy>
  <cp:revision>88</cp:revision>
  <cp:lastPrinted>2013-12-07T15:57:00Z</cp:lastPrinted>
  <dcterms:created xsi:type="dcterms:W3CDTF">2013-10-13T11:06:00Z</dcterms:created>
  <dcterms:modified xsi:type="dcterms:W3CDTF">2017-03-20T14:55:00Z</dcterms:modified>
</cp:coreProperties>
</file>